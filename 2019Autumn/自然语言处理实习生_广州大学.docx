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92" w:lineRule="auto"/>
      </w:pPr>
      <w:r>
        <w:pict>
          <v:rect id="_x0000_s1027" o:spid="_x0000_s1027" o:spt="1" style="position:absolute;left:0pt;margin-left:-73.85pt;margin-top:549.1pt;height:150.2pt;width:142.8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  <w:t xml:space="preserve">** </w:t>
                  </w: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eastAsia="zh-CN"/>
                    </w:rPr>
                    <w:t>可于</w:t>
                  </w: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  <w:t>2019.9.16上岗持续4个月，每周可提供三天+两个半天；</w:t>
                  </w:r>
                </w:p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ind w:firstLine="180" w:firstLineChars="100"/>
                    <w:textAlignment w:val="baseline"/>
                    <w:rPr>
                      <w:rFonts w:hint="default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  <w:t>自学能力强，从零自学到熟悉n-gram语言模型、主题建模、HMM、RNNs；自我完善和自我提升意识充足，善于吸取他人优点，自我要求高，学习计划和笔记详备；</w:t>
                  </w:r>
                </w:p>
              </w:txbxContent>
            </v:textbox>
          </v:rect>
        </w:pict>
      </w:r>
      <w:bookmarkStart w:id="0" w:name="_GoBack"/>
      <w:bookmarkEnd w:id="0"/>
      <w:r>
        <w:pict>
          <v:rect id="Rectangle 3" o:spid="_x0000_s1042" o:spt="1" style="position:absolute;left:0pt;margin-left:110.9pt;margin-top:139.1pt;height:292.9pt;width:382.7pt;z-index:251655168;v-text-anchor:middle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252" w:lineRule="auto"/>
                    <w:textAlignment w:val="auto"/>
                    <w:rPr>
                      <w:rFonts w:hint="default" w:eastAsia="方正兰亭粗黑简体"/>
                      <w:lang w:val="en-US"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201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9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.0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7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-201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9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.0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8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eastAsia="zh-CN"/>
                    </w:rPr>
                    <w:t>英语到法语机器翻译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eastAsia="zh-CN"/>
                    </w:rPr>
                    <w:t>文本生成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 xml:space="preserve">   交叉熵：2.380</w:t>
                  </w:r>
                </w:p>
                <w:p>
                  <w:pPr>
                    <w:pStyle w:val="12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ind w:firstLine="420" w:firstLineChars="0"/>
                    <w:textAlignment w:val="auto"/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  <w:t>项目描述：对英文短句训练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seq2seq模型实现端对端机器翻译功能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  <w:t>；</w:t>
                  </w:r>
                </w:p>
                <w:p>
                  <w:pPr>
                    <w:pStyle w:val="12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ind w:firstLine="420" w:firstLineChars="0"/>
                    <w:textAlignment w:val="auto"/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  <w:t>负责部分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：对大量翻译样本进行tokenize，pad_seq，word2id，应用GRU+注意力机制，Embedding，双向RNNs，实现英语到法语的seq2seq模型；</w:t>
                  </w:r>
                </w:p>
                <w:p>
                  <w:pPr>
                    <w:pStyle w:val="12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ind w:firstLine="420" w:firstLineChars="0"/>
                    <w:textAlignment w:val="auto"/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  <w:t>项目难点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：注意力机制，Embedding参数调优；</w:t>
                  </w:r>
                </w:p>
                <w:p>
                  <w:pPr>
                    <w:pStyle w:val="12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textAlignment w:val="auto"/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252" w:lineRule="auto"/>
                    <w:textAlignment w:val="auto"/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201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9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.0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6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-201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9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.0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8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IMDB影评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eastAsia="zh-CN"/>
                    </w:rPr>
                    <w:t>情感二分类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eastAsia="zh-CN"/>
                    </w:rPr>
                    <w:t>文本分类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 xml:space="preserve">   准确率：86.80%</w:t>
                  </w:r>
                </w:p>
                <w:p>
                  <w:pPr>
                    <w:pStyle w:val="12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ind w:firstLine="420" w:firstLineChars="0"/>
                    <w:textAlignment w:val="auto"/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  <w:t>项目描述：对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Keras IMDB数据集应用LSTMs模型进行文本情感二分类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  <w:t>；</w:t>
                  </w:r>
                </w:p>
                <w:p>
                  <w:pPr>
                    <w:pStyle w:val="12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ind w:firstLine="420" w:firstLineChars="0"/>
                    <w:textAlignment w:val="auto"/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  <w:t>负责部分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：对英文长句进行去停用字，词干提取（PorterStemmer），提取词袋特征（word2id），应用Zipfs Law进行词频处理，应用pad_seq、Embedding和LSTMs预测情感；</w:t>
                  </w:r>
                </w:p>
                <w:p>
                  <w:pPr>
                    <w:pStyle w:val="12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ind w:firstLine="420" w:firstLineChars="0"/>
                    <w:textAlignment w:val="auto"/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  <w:t>项目难点：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Zipfs Law词频处理以及RNNs模型调优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  <w:t>；</w:t>
                  </w:r>
                </w:p>
                <w:p>
                  <w:pPr>
                    <w:pStyle w:val="12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ind w:firstLine="420" w:firstLineChars="0"/>
                    <w:textAlignment w:val="auto"/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Autospacing="0" w:after="0" w:afterAutospacing="0" w:line="252" w:lineRule="auto"/>
                    <w:textAlignment w:val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201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9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.0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5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-201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9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.0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8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eastAsia="zh-CN"/>
                    </w:rPr>
                    <w:t>简单中文文本生成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eastAsia="zh-CN"/>
                    </w:rPr>
                    <w:t>文本生成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 xml:space="preserve">   交叉熵：1.0783</w:t>
                  </w:r>
                </w:p>
                <w:p>
                  <w:pPr>
                    <w:pStyle w:val="12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ind w:firstLine="420" w:firstLineChars="0"/>
                    <w:textAlignment w:val="auto"/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  <w:t>项目描述：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对中文小说应用字符矢量化+LSTMs模型实现一对多（句）输出中文序列功能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  <w:t>；</w:t>
                  </w:r>
                </w:p>
                <w:p>
                  <w:pPr>
                    <w:pStyle w:val="12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ind w:firstLine="420" w:firstLineChars="0"/>
                    <w:textAlignment w:val="auto"/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  <w:t>负责部分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：对中文长文本进行sorted，word2id并矢量化，应用LSTMs+Dense，实现40字文本序列生成功能；</w:t>
                  </w:r>
                </w:p>
                <w:p>
                  <w:pPr>
                    <w:pStyle w:val="12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ind w:firstLine="420" w:firstLineChars="0"/>
                    <w:textAlignment w:val="auto"/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  <w:t>项目难点：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LSTMs模型调优，预测结果增加随机值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  <w:t>；</w:t>
                  </w:r>
                </w:p>
                <w:p>
                  <w:pPr>
                    <w:pStyle w:val="12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ind w:firstLine="0" w:firstLineChars="0"/>
                    <w:textAlignment w:val="auto"/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</w:pPr>
                </w:p>
                <w:p>
                  <w:pPr>
                    <w:pStyle w:val="12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ind w:firstLine="420" w:firstLineChars="0"/>
                    <w:textAlignment w:val="auto"/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</w:pPr>
                </w:p>
                <w:p>
                  <w:pPr>
                    <w:pStyle w:val="12"/>
                    <w:keepNext w:val="0"/>
                    <w:keepLines w:val="0"/>
                    <w:pageBreakBefore w:val="0"/>
                    <w:widowControl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ind w:firstLine="420" w:firstLineChars="0"/>
                    <w:textAlignment w:val="auto"/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</w:pPr>
                </w:p>
              </w:txbxContent>
            </v:textbox>
          </v:rect>
        </w:pict>
      </w:r>
      <w:r>
        <w:pict>
          <v:rect id="_x0000_s1026" o:spid="_x0000_s1026" o:spt="1" style="position:absolute;left:0pt;margin-left:-87.55pt;margin-top:170.35pt;height:54pt;width:169.75pt;z-index:2516172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style="mso-fit-shape-to-text:t;">
              <w:txbxContent>
                <w:p>
                  <w:pPr>
                    <w:jc w:val="center"/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FFFFFF" w:themeColor="background1"/>
                      <w:kern w:val="24"/>
                      <w:sz w:val="40"/>
                      <w:szCs w:val="40"/>
                      <w:lang w:eastAsia="zh-CN"/>
                    </w:rPr>
                    <w:t>新北</w:t>
                  </w:r>
                </w:p>
              </w:txbxContent>
            </v:textbox>
          </v:rect>
        </w:pict>
      </w:r>
      <w:r>
        <w:pict>
          <v:shape id="文本框 83" o:spid="_x0000_s1064" o:spt="202" type="#_x0000_t202" style="position:absolute;left:0pt;margin-left:-88.7pt;margin-top:203pt;height:38.4pt;width:168.35pt;z-index:251616256;mso-width-relative:page;mso-height-relative:page;" filled="f" stroked="f" coordsize="21600,21600" o:gfxdata="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P1ajt2AAAAAwBAAAPAAAAAAAA&#10;AAEAIAAAACIAAABkcnMvZG93bnJldi54bWxQSwECFAAUAAAACACHTuJAh8jDXKABAAARAwAADgAA&#10;AAAAAAABACAAAAAnAQAAZHJzL2Uyb0RvYy54bWxQSwUGAAAAAAYABgBZAQAAOQ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/>
                    <w:jc w:val="center"/>
                  </w:pP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22"/>
                      <w:szCs w:val="22"/>
                    </w:rPr>
                    <w:t>20</w:t>
                  </w: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22"/>
                      <w:szCs w:val="22"/>
                      <w:lang w:val="en-US" w:eastAsia="zh-CN"/>
                    </w:rPr>
                    <w:t>20</w:t>
                  </w: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22"/>
                      <w:szCs w:val="22"/>
                    </w:rPr>
                    <w:t>届</w:t>
                  </w: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22"/>
                      <w:szCs w:val="22"/>
                      <w:lang w:eastAsia="zh-CN"/>
                    </w:rPr>
                    <w:t>广州</w:t>
                  </w: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22"/>
                      <w:szCs w:val="22"/>
                    </w:rPr>
                    <w:t>大学本科毕业生</w:t>
                  </w:r>
                </w:p>
              </w:txbxContent>
            </v:textbox>
          </v:shape>
        </w:pict>
      </w:r>
      <w:r>
        <w:pict>
          <v:shape id="_x0000_s1055" o:spid="_x0000_s1055" o:spt="100" style="position:absolute;left:0pt;flip:y;margin-left:118.45pt;margin-top:433.65pt;height:20.4pt;width:370.55pt;z-index:251638784;v-text-anchor:middle;mso-width-relative:page;mso-height-relative:page;" fillcolor="#4A4E59" filled="t" stroked="f" coordsize="4706252,259229" o:gfxdata="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D/AjAXeAAAACwEAAA8AAAAAAAAAAQAgAAAA&#10;IgAAAGRycy9kb3ducmV2LnhtbFBLAQIUABQAAAAIAIdO4kDXEKQveAQAAHIQAAAOAAAAAAAAAAEA&#10;IAAAAC0BAABkcnMvZTJvRG9jLnhtbFBLBQYAAAAABgAGAFkBAAAXCAAAAAA=&#10;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54" o:spid="_x0000_s1054" o:spt="7" type="#_x0000_t7" style="position:absolute;left:0pt;margin-left:267pt;margin-top:433.65pt;height:20.4pt;width:17.9pt;z-index:251639808;v-text-anchor:middle;mso-width-relative:page;mso-height-relative:page;" fillcolor="#2192BC" filled="t" stroked="f" coordsize="21600,21600" o:gfxdata="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/fWt90AAAALAQAADwAAAAAAAAABACAAAAAiAAAAZHJzL2Rvd25yZXYueG1sUEsBAhQAFAAA&#10;AAgAh07iQOzes25cAgAAhgQAAA4AAAAAAAAAAQAgAAAALAEAAGRycy9lMm9Eb2MueG1sUEsFBgAA&#10;AAAGAAYAWQEAAPoFAAAAAA=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r>
        <w:pict>
          <v:shape id="文本框 132" o:spid="_x0000_s1053" o:spt="202" type="#_x0000_t202" style="position:absolute;left:0pt;margin-left:128pt;margin-top:433.45pt;height:19.2pt;width:147.95pt;z-index:251640832;mso-width-relative:page;mso-height-relative:page;" filled="f" stroked="f" coordsize="21600,21600" o:gfxdata="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c1ov3YAAAACwEAAA8AAAAA&#10;AAAAAQAgAAAAIgAAAGRycy9kb3ducmV2LnhtbFBLAQIUABQAAAAIAIdO4kDQCgjeogEAABIDAAAO&#10;AAAAAAAAAAEAIAAAACcBAABkcnMvZTJvRG9jLnhtbFBLBQYAAAAABgAGAFkBAAA7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 w:line="240" w:lineRule="exact"/>
                    <w:rPr>
                      <w:rFonts w:hint="default" w:eastAsia="方正兰亭粗黑简体"/>
                      <w:lang w:val="en-US"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00B0F0"/>
                      <w:kern w:val="24"/>
                    </w:rPr>
                    <w:t>校内</w:t>
                  </w:r>
                  <w:r>
                    <w:rPr>
                      <w:rFonts w:hint="eastAsia" w:ascii="方正兰亭粗黑简体" w:eastAsia="方正兰亭粗黑简体" w:cstheme="minorBidi"/>
                      <w:color w:val="00B0F0"/>
                      <w:kern w:val="24"/>
                      <w:lang w:eastAsia="zh-CN"/>
                    </w:rPr>
                    <w:t>经历</w:t>
                  </w:r>
                  <w:r>
                    <w:rPr>
                      <w:rFonts w:hint="eastAsia" w:ascii="方正兰亭粗黑简体" w:eastAsia="方正兰亭粗黑简体" w:cstheme="minorBidi"/>
                      <w:color w:val="00B0F0"/>
                      <w:kern w:val="24"/>
                    </w:rPr>
                    <w:t xml:space="preserve">   </w:t>
                  </w:r>
                  <w:r>
                    <w:rPr>
                      <w:rFonts w:hint="eastAsia"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>Experiment</w:t>
                  </w:r>
                </w:p>
              </w:txbxContent>
            </v:textbox>
          </v:shape>
        </w:pict>
      </w:r>
      <w:r>
        <w:pict>
          <v:shape id="_x0000_s1052" o:spid="_x0000_s1052" o:spt="7" type="#_x0000_t7" style="position:absolute;left:0pt;margin-left:106.9pt;margin-top:433.65pt;height:20.4pt;width:17.9pt;z-index:251641856;v-text-anchor:middle;mso-width-relative:page;mso-height-relative:page;" fillcolor="#4A4E59" filled="t" stroked="f" coordsize="21600,21600" o:gfxdata="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DabXZAAAACwEAAA8AAAAAAAAAAQAgAAAAIgAAAGRycy9kb3ducmV2&#10;LnhtbFBLAQIUABQAAAAIAIdO4kB2Gm3JbQIAAK4EAAAOAAAAAAAAAAEAIAAAACgBAABkcnMvZTJv&#10;RG9jLnhtbFBLBQYAAAAABgAGAFkBAAAHBgAAAAA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rect id="_x0000_s1040" o:spid="_x0000_s1040" o:spt="1" style="position:absolute;left:0pt;margin-left:109.85pt;margin-top:451.9pt;height:83.7pt;width:382.6pt;z-index:2516572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201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7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.09-201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8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.06  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eastAsia="zh-CN"/>
                    </w:rPr>
                    <w:t>广州大学电子商务协会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eastAsia="zh-CN"/>
                    </w:rPr>
                    <w:t>宣传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部部长 </w:t>
                  </w:r>
                </w:p>
                <w:p>
                  <w:pPr>
                    <w:pStyle w:val="12"/>
                    <w:numPr>
                      <w:ilvl w:val="0"/>
                      <w:numId w:val="0"/>
                    </w:numPr>
                    <w:spacing w:line="360" w:lineRule="exact"/>
                    <w:ind w:firstLine="420"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  <w:t>简述：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</w:rPr>
                    <w:t>任期一年，带领部门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10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</w:rPr>
                    <w:t>人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  <w:t>；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</w:rPr>
                    <w:t xml:space="preserve">       </w:t>
                  </w:r>
                </w:p>
                <w:p>
                  <w:pPr>
                    <w:pStyle w:val="12"/>
                    <w:numPr>
                      <w:ilvl w:val="0"/>
                      <w:numId w:val="0"/>
                    </w:numPr>
                    <w:spacing w:line="360" w:lineRule="exact"/>
                    <w:ind w:firstLine="420" w:firstLineChars="0"/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  <w:t>职责：负责协会公众号推文更新以及对外宣传活动，大型活动的报名以及评比汇总工作；</w:t>
                  </w:r>
                </w:p>
                <w:p>
                  <w:pPr>
                    <w:pStyle w:val="12"/>
                    <w:numPr>
                      <w:ilvl w:val="0"/>
                      <w:numId w:val="0"/>
                    </w:numPr>
                    <w:spacing w:line="360" w:lineRule="exact"/>
                    <w:ind w:firstLine="420"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  <w:t>活动：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</w:rPr>
                    <w:t>组织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  <w:t>全国电子商务三创赛广州大学校赛赛前宣传活动以及比赛评分汇总；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rect>
        </w:pict>
      </w:r>
      <w:r>
        <w:pict>
          <v:shape id="_x0000_s1051" o:spid="_x0000_s1051" o:spt="100" style="position:absolute;left:0pt;flip:y;margin-left:119.75pt;margin-top:535.8pt;height:20.4pt;width:370.55pt;z-index:251643904;v-text-anchor:middle;mso-width-relative:page;mso-height-relative:page;" fillcolor="#4A4E59" filled="t" stroked="f" coordsize="4706252,259229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50" o:spid="_x0000_s1050" o:spt="7" type="#_x0000_t7" style="position:absolute;left:0pt;margin-left:268.3pt;margin-top:535.85pt;height:20.4pt;width:17.9pt;z-index:251644928;v-text-anchor:middle;mso-width-relative:page;mso-height-relative:page;" fillcolor="#2192BC" filled="t" stroked="f" coordsize="21600,21600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r>
        <w:pict>
          <v:shape id="文本框 141" o:spid="_x0000_s1049" o:spt="202" type="#_x0000_t202" style="position:absolute;left:0pt;margin-left:129.3pt;margin-top:535.65pt;height:19.2pt;width:147.95pt;z-index:251645952;mso-width-relative:page;mso-height-relative:page;" filled="f" stroked="f" coordsize="21600,21600" o:gfxdata="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clNTcdkAAAANAQAADwAAAAAA&#10;AAABACAAAAAiAAAAZHJzL2Rvd25yZXYueG1sUEsBAhQAFAAAAAgAh07iQN/zkKugAQAAEgMAAA4A&#10;AAAAAAAAAQAgAAAAKAEAAGRycy9lMm9Eb2MueG1sUEsFBgAAAAAGAAYAWQEAADo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 w:line="240" w:lineRule="exact"/>
                    <w:rPr>
                      <w:rFonts w:hint="eastAsia"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00B0F0"/>
                      <w:kern w:val="24"/>
                      <w:lang w:eastAsia="zh-CN"/>
                    </w:rPr>
                    <w:t>相关</w:t>
                  </w:r>
                  <w:r>
                    <w:rPr>
                      <w:rFonts w:hint="eastAsia" w:ascii="方正兰亭粗黑简体" w:eastAsia="方正兰亭粗黑简体" w:cstheme="minorBidi"/>
                      <w:color w:val="00B0F0"/>
                      <w:kern w:val="24"/>
                    </w:rPr>
                    <w:t xml:space="preserve">技能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Skill</w:t>
                  </w:r>
                  <w:r>
                    <w:rPr>
                      <w:rFonts w:hint="eastAsia"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>s</w:t>
                  </w:r>
                </w:p>
              </w:txbxContent>
            </v:textbox>
          </v:shape>
        </w:pict>
      </w:r>
      <w:r>
        <w:pict>
          <v:shape id="_x0000_s1048" o:spid="_x0000_s1048" o:spt="7" type="#_x0000_t7" style="position:absolute;left:0pt;margin-left:108.2pt;margin-top:535.85pt;height:20.4pt;width:17.9pt;z-index:251646976;v-text-anchor:middle;mso-width-relative:page;mso-height-relative:page;" fillcolor="#4A4E59" filled="t" stroked="f" coordsize="21600,21600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rect id="_x0000_s1041" o:spid="_x0000_s1041" o:spt="1" style="position:absolute;left:0pt;margin-left:113.85pt;margin-top:555.05pt;height:79.2pt;width:382.7pt;z-index:251656192;mso-width-relative:page;mso-height-relative:page;" filled="f" stroked="f" coordsize="21600,21600" o:gfxdata="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EcIOx2gAAAA0BAAAPAAAAAAAAAAEAIAAAACIAAABkcnMvZG93bnJl&#10;di54bWxQSwECFAAUAAAACACHTuJAhQIGz4kBAADvAgAADgAAAAAAAAABACAAAAApAQAAZHJzL2Uy&#10;b0RvYy54bWxQSwUGAAAAAAYABgBZAQAAJAUAAAAA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</w:rPr>
                    <w:t>语言：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  <w:t>英语CET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>4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  <w:t>、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eastAsia="zh-CN"/>
                    </w:rPr>
                    <w:t>粤语；</w:t>
                  </w:r>
                </w:p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eastAsia="方正兰亭黑简体"/>
                      <w:lang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  <w:lang w:eastAsia="zh-CN"/>
                    </w:rPr>
                    <w:t>电脑：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  <w:t>熟悉PS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eastAsia="zh-CN"/>
                    </w:rPr>
                    <w:t>、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>Dreamweaver、Eclipse、PyCharm、MySQL workbench等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  <w:t>软件操作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eastAsia="zh-CN"/>
                    </w:rPr>
                    <w:t>；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  <w:t>掌握Xmind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eastAsia="zh-CN"/>
                    </w:rPr>
                    <w:t>、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>EverNote、幕布、Excel、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  <w:t>PPT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>等办公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  <w:t>工具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eastAsia="zh-CN"/>
                    </w:rPr>
                    <w:t>；</w:t>
                  </w:r>
                </w:p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eastAsia="方正兰亭粗黑简体"/>
                      <w:lang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  <w:lang w:eastAsia="zh-CN"/>
                    </w:rPr>
                    <w:t>写作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</w:rPr>
                    <w:t>：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  <w:lang w:eastAsia="zh-CN"/>
                    </w:rPr>
                    <w:t>曾多次执笔公众号推文写作以及部门总结等，参与多次商业企划撰写；</w:t>
                  </w:r>
                </w:p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default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>文体：曾是院级足球队成员，随队获得校级比赛二等奖；两年院运动会100米200米第二名；热爱篮球，排球等运动；</w:t>
                  </w:r>
                </w:p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default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>创新：两次参加全国电子商务三创赛，一次参加大挑战杯，都参与到项目企划；</w:t>
                  </w:r>
                </w:p>
              </w:txbxContent>
            </v:textbox>
          </v:rect>
        </w:pict>
      </w:r>
      <w:r>
        <w:pict>
          <v:shape id="_x0000_s1058" o:spid="_x0000_s1058" o:spt="7" type="#_x0000_t7" style="position:absolute;left:0pt;margin-left:263.05pt;margin-top:117.9pt;height:20.4pt;width:17.9pt;z-index:251634688;v-text-anchor:middle;mso-width-relative:page;mso-height-relative:page;" fillcolor="#2192BC" filled="t" stroked="f" coordsize="21600,21600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r>
        <w:pict>
          <v:shape id="_x0000_s1056" o:spid="_x0000_s1056" o:spt="7" type="#_x0000_t7" style="position:absolute;left:0pt;margin-left:102.95pt;margin-top:117.9pt;height:20.4pt;width:17.9pt;z-index:251636736;v-text-anchor:middle;mso-width-relative:page;mso-height-relative:page;" fillcolor="#4A4E59" filled="t" stroked="f" coordsize="21600,21600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59" o:spid="_x0000_s1059" o:spt="100" style="position:absolute;left:0pt;flip:y;margin-left:115.4pt;margin-top:116.9pt;height:20.4pt;width:370.55pt;z-index:251633664;v-text-anchor:middle;mso-width-relative:page;mso-height-relative:page;" fillcolor="#4A4E59" filled="t" stroked="f" coordsize="4706252,259229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文本框 127" o:spid="_x0000_s1057" o:spt="202" type="#_x0000_t202" style="position:absolute;left:0pt;margin-left:126.3pt;margin-top:118.15pt;height:19.2pt;width:147.95pt;z-index:251635712;mso-width-relative:page;mso-height-relative:page;" filled="f" stroked="f" coordsize="21600,21600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jeJWfYAAAACwEAAA8AAAAA&#10;AAAAAQAgAAAAIgAAAGRycy9kb3ducmV2LnhtbFBLAQIUABQAAAAIAIdO4kCTOlgHogEAABIDAAAO&#10;AAAAAAAAAAEAIAAAACcBAABkcnMvZTJvRG9jLnhtbFBLBQYAAAAABgAGAFkBAAA7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 w:line="240" w:lineRule="exact"/>
                    <w:rPr>
                      <w:rFonts w:hint="default" w:eastAsia="方正兰亭粗黑简体"/>
                      <w:lang w:val="en-US"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00B0F0"/>
                      <w:kern w:val="24"/>
                      <w:lang w:eastAsia="zh-CN"/>
                    </w:rPr>
                    <w:t>项目</w:t>
                  </w:r>
                  <w:r>
                    <w:rPr>
                      <w:rFonts w:ascii="方正兰亭粗黑简体" w:eastAsia="方正兰亭粗黑简体" w:cstheme="minorBidi"/>
                      <w:color w:val="00B0F0"/>
                      <w:kern w:val="24"/>
                    </w:rPr>
                    <w:t>经历</w:t>
                  </w:r>
                  <w:r>
                    <w:rPr>
                      <w:rFonts w:hint="eastAsia" w:ascii="方正兰亭粗黑简体" w:eastAsia="方正兰亭粗黑简体" w:cstheme="minorBidi"/>
                      <w:color w:val="00B0F0"/>
                      <w:kern w:val="24"/>
                    </w:rPr>
                    <w:t xml:space="preserve">   </w:t>
                  </w:r>
                  <w:r>
                    <w:rPr>
                      <w:rFonts w:hint="eastAsia"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>Projects</w:t>
                  </w:r>
                </w:p>
              </w:txbxContent>
            </v:textbox>
          </v:shape>
        </w:pict>
      </w:r>
      <w:r>
        <w:pict>
          <v:rect id="_x0000_s1069" o:spid="_x0000_s1069" o:spt="1" style="position:absolute;left:0pt;margin-left:-68.9pt;margin-top:279.9pt;height:127.55pt;width:151.05pt;z-index:2516090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before="0" w:beforeAutospacing="0" w:after="0" w:afterAutospacing="0" w:line="400" w:lineRule="exact"/>
                    <w:jc w:val="both"/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eastAsia="zh-CN"/>
                    </w:rPr>
                    <w:t>性别：男</w:t>
                  </w:r>
                </w:p>
                <w:p>
                  <w:pPr>
                    <w:pStyle w:val="2"/>
                    <w:spacing w:before="0" w:beforeAutospacing="0" w:after="0" w:afterAutospacing="0" w:line="400" w:lineRule="exact"/>
                    <w:jc w:val="both"/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eastAsia="zh-CN"/>
                    </w:rPr>
                    <w:t>年龄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>：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21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 xml:space="preserve">              </w:t>
                  </w:r>
                </w:p>
                <w:p>
                  <w:pPr>
                    <w:pStyle w:val="2"/>
                    <w:spacing w:before="0" w:beforeAutospacing="0" w:after="0" w:afterAutospacing="0" w:line="400" w:lineRule="exact"/>
                    <w:jc w:val="both"/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>所在地：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eastAsia="zh-CN"/>
                    </w:rPr>
                    <w:t>广东·广州</w:t>
                  </w:r>
                </w:p>
                <w:p>
                  <w:pPr>
                    <w:pStyle w:val="2"/>
                    <w:spacing w:before="0" w:beforeAutospacing="0" w:after="0" w:afterAutospacing="0" w:line="400" w:lineRule="exact"/>
                    <w:jc w:val="both"/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eastAsia="zh-CN"/>
                    </w:rPr>
                    <w:t>籍贯：广东·云浮</w:t>
                  </w:r>
                </w:p>
                <w:p>
                  <w:pPr>
                    <w:pStyle w:val="2"/>
                    <w:spacing w:before="0" w:beforeAutospacing="0" w:after="0" w:afterAutospacing="0" w:line="400" w:lineRule="exact"/>
                    <w:jc w:val="both"/>
                    <w:rPr>
                      <w:rFonts w:hint="default" w:eastAsia="方正兰亭黑简体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>电话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eastAsia="zh-CN"/>
                    </w:rPr>
                    <w:t>：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15918587927</w:t>
                  </w:r>
                </w:p>
                <w:p>
                  <w:pPr>
                    <w:pStyle w:val="2"/>
                    <w:spacing w:before="0" w:beforeAutospacing="0" w:after="0" w:afterAutospacing="0" w:line="400" w:lineRule="exact"/>
                    <w:jc w:val="both"/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邮箱：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instrText xml:space="preserve"> HYPERLINK "mailto:wuxinbei.work@gmai.com" </w:instrTex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fldChar w:fldCharType="separate"/>
                  </w:r>
                  <w:r>
                    <w:rPr>
                      <w:rStyle w:val="8"/>
                      <w:rFonts w:hint="eastAsia" w:ascii="方正兰亭黑简体" w:eastAsia="方正兰亭黑简体" w:cstheme="minorBidi"/>
                      <w:kern w:val="24"/>
                      <w:sz w:val="20"/>
                      <w:szCs w:val="20"/>
                      <w:lang w:val="en-US" w:eastAsia="zh-CN"/>
                    </w:rPr>
                    <w:t>wuxinbei.work</w:t>
                  </w:r>
                  <w:r>
                    <w:rPr>
                      <w:rStyle w:val="8"/>
                      <w:rFonts w:hint="eastAsia" w:ascii="方正兰亭黑简体" w:eastAsia="方正兰亭黑简体" w:cstheme="minorBidi"/>
                      <w:kern w:val="24"/>
                      <w:sz w:val="20"/>
                      <w:szCs w:val="20"/>
                    </w:rPr>
                    <w:t>@</w:t>
                  </w:r>
                  <w:r>
                    <w:rPr>
                      <w:rStyle w:val="8"/>
                      <w:rFonts w:hint="eastAsia" w:ascii="方正兰亭黑简体" w:eastAsia="方正兰亭黑简体" w:cstheme="minorBidi"/>
                      <w:kern w:val="24"/>
                      <w:sz w:val="20"/>
                      <w:szCs w:val="20"/>
                      <w:lang w:val="en-US" w:eastAsia="zh-CN"/>
                    </w:rPr>
                    <w:t>gmai</w:t>
                  </w:r>
                  <w:r>
                    <w:rPr>
                      <w:rStyle w:val="8"/>
                      <w:rFonts w:hint="eastAsia" w:ascii="方正兰亭黑简体" w:eastAsia="方正兰亭黑简体" w:cstheme="minorBidi"/>
                      <w:kern w:val="24"/>
                      <w:sz w:val="20"/>
                      <w:szCs w:val="20"/>
                    </w:rPr>
                    <w:t>.com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fldChar w:fldCharType="end"/>
                  </w:r>
                </w:p>
                <w:p>
                  <w:pPr>
                    <w:pStyle w:val="2"/>
                    <w:spacing w:before="0" w:beforeAutospacing="0" w:after="0" w:afterAutospacing="0" w:line="400" w:lineRule="exact"/>
                    <w:jc w:val="both"/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pict>
          <v:rect id="_x0000_s1035" o:spid="_x0000_s1035" o:spt="1" style="position:absolute;left:0pt;margin-left:-76.85pt;margin-top:513.6pt;height:27.3pt;width:171.7pt;z-index:251620352;v-text-anchor:middle;mso-width-relative:page;mso-height-relative:page;" fillcolor="#2192BC" filled="t" stroked="f" coordsize="21600,21600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>
            <v:path/>
            <v:fill on="t" focussize="0,0"/>
            <v:stroke on="f" weight="4.5pt"/>
            <v:imagedata o:title=""/>
            <o:lock v:ext="edit"/>
            <v:shadow on="t" type="perspective" color="#000000" opacity="39321f" offset="-2.81905511811024pt,1.02606299212598pt" matrix="68157f,,,68157f"/>
          </v:rect>
        </w:pict>
      </w:r>
      <w:r>
        <w:pict>
          <v:shape id="_x0000_s1032" o:spid="_x0000_s1032" o:spt="5" type="#_x0000_t5" style="position:absolute;left:0pt;margin-left:79.8pt;margin-top:504.7pt;height:8.9pt;width:15pt;z-index:251623424;v-text-anchor:middle;mso-width-relative:page;mso-height-relative:page;" fillcolor="#114F65" filled="t" stroked="f" coordsize="21600,21600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rect id="_x0000_s1029" o:spid="_x0000_s1029" o:spt="1" style="position:absolute;left:0pt;margin-left:-76.85pt;margin-top:505.75pt;height:36pt;width:135.9pt;z-index:251626496;v-text-anchor:middle;mso-width-relative:page;mso-height-relative:page;" filled="f" stroked="f" coordsize="21600,21600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KvxI2QAAAA4BAAAPAAAAAAAAAAEAIAAAACIAAABk&#10;cnMvZG93bnJldi54bWxQSwECFAAUAAAACACHTuJAP3+UWswBAABqAwAADgAAAAAAAAABACAAAAAo&#10;AQAAZHJzL2Uyb0RvYy54bWxQSwUGAAAAAAYABgBZAQAAZgUAAAAA&#10;">
            <v:path/>
            <v:fill on="f" focussize="0,0"/>
            <v:stroke on="f" weight="4.5pt"/>
            <v:imagedata o:title=""/>
            <o:lock v:ext="edit"/>
            <v:textbox>
              <w:txbxContent>
                <w:p>
                  <w:pPr>
                    <w:pStyle w:val="2"/>
                    <w:spacing w:before="0" w:beforeAutospacing="0" w:after="0" w:afterAutospacing="0"/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自我评价</w:t>
                  </w:r>
                </w:p>
              </w:txbxContent>
            </v:textbox>
          </v:rect>
        </w:pict>
      </w:r>
      <w:r>
        <w:pict>
          <v:rect id="_x0000_s1028" o:spid="_x0000_s1028" o:spt="1" style="position:absolute;left:0pt;margin-left:-73.45pt;margin-top:454.05pt;height:61.2pt;width:149.55pt;z-index:251659264;mso-width-relative:page;mso-height-relative:page;" filled="f" stroked="f" coordsize="21600,21600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EGuS7cAAAADQEAAA8AAAAAAAAAAQAgAAAAIgAAAGRycy9kb3du&#10;cmV2LnhtbFBLAQIUABQAAAAIAIdO4kAU9P9TiQEAAO4CAAAOAAAAAAAAAAEAIAAAACsBAABkcnMv&#10;ZTJvRG9jLnhtbFBLBQYAAAAABgAGAFkBAAAmBQAAAAA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  <w:t>外语证书：英语CET4</w:t>
                  </w:r>
                </w:p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default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  <w:t>软件操作：计算机</w:t>
                  </w: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eastAsia="zh-CN"/>
                    </w:rPr>
                    <w:t>二级</w:t>
                  </w: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  <w:t>Java语言</w:t>
                  </w:r>
                </w:p>
              </w:txbxContent>
            </v:textbox>
          </v:rect>
        </w:pict>
      </w:r>
      <w:r>
        <w:pict>
          <v:rect id="_x0000_s1036" o:spid="_x0000_s1036" o:spt="1" style="position:absolute;left:0pt;margin-left:-74.8pt;margin-top:416.5pt;height:27.3pt;width:171.7pt;z-index:251619328;v-text-anchor:middle;mso-width-relative:page;mso-height-relative:page;" fillcolor="#2192BC" filled="t" stroked="f" coordsize="21600,21600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>
            <v:path/>
            <v:fill on="t" focussize="0,0"/>
            <v:stroke on="f" weight="4.5pt"/>
            <v:imagedata o:title=""/>
            <o:lock v:ext="edit"/>
            <v:shadow on="t" type="perspective" color="#000000" opacity="39321f" offset="-2.81905511811024pt,1.02606299212598pt" matrix="68157f,,,68157f"/>
          </v:rect>
        </w:pict>
      </w:r>
      <w:r>
        <w:pict>
          <v:shape id="_x0000_s1033" o:spid="_x0000_s1033" o:spt="5" type="#_x0000_t5" style="position:absolute;left:0pt;margin-left:81.15pt;margin-top:407.6pt;height:8.9pt;width:15pt;z-index:251622400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rect id="_x0000_s1030" o:spid="_x0000_s1030" o:spt="1" style="position:absolute;left:0pt;margin-left:-75.5pt;margin-top:408.9pt;height:41.75pt;width:130.55pt;z-index:251625472;v-text-anchor:middle;mso-width-relative:page;mso-height-relative:page;" filled="f" stroked="f" coordsize="21600,21600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8AS9oAAAAMAQAADwAAAAAAAAABACAAAAAiAAAA&#10;ZHJzL2Rvd25yZXYueG1sUEsBAhQAFAAAAAgAh07iQF8cuorMAQAAagMAAA4AAAAAAAAAAQAgAAAA&#10;KQEAAGRycy9lMm9Eb2MueG1sUEsFBgAAAAAGAAYAWQEAAGcFAAAAAA==&#10;">
            <v:path/>
            <v:fill on="f" focussize="0,0"/>
            <v:stroke on="f" weight="4.5pt"/>
            <v:imagedata o:title=""/>
            <o:lock v:ext="edit"/>
            <v:textbox>
              <w:txbxContent>
                <w:p>
                  <w:pPr>
                    <w:pStyle w:val="2"/>
                    <w:spacing w:before="0" w:beforeAutospacing="0" w:after="0" w:afterAutospacing="0"/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技能证书</w:t>
                  </w:r>
                </w:p>
              </w:txbxContent>
            </v:textbox>
          </v:rect>
        </w:pict>
      </w:r>
      <w: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8890</wp:posOffset>
            </wp:positionH>
            <wp:positionV relativeFrom="paragraph">
              <wp:posOffset>-843280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62" o:spid="_x0000_s1062" o:spt="7" type="#_x0000_t7" style="position:absolute;left:0pt;margin-left:266.8pt;margin-top:10.55pt;height:20.4pt;width:17.9pt;z-index:251629568;v-text-anchor:middle;mso-width-relative:page;mso-height-relative:page;" fillcolor="#2192BC" filled="t" stroked="f" coordsize="21600,21600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r>
        <w:pict>
          <v:shape id="_x0000_s1063" o:spid="_x0000_s1063" o:spt="100" style="position:absolute;left:0pt;flip:y;margin-left:120.1pt;margin-top:10.5pt;height:20.4pt;width:370.55pt;z-index:251628544;v-text-anchor:middle;mso-width-relative:page;mso-height-relative:page;" fillcolor="#4A4E59" filled="t" stroked="f" coordsize="4706252,259229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文本框 24" o:spid="_x0000_s1061" o:spt="202" type="#_x0000_t202" style="position:absolute;left:0pt;margin-left:129.65pt;margin-top:10.35pt;height:19.2pt;width:147.95pt;z-index:251630592;mso-width-relative:page;mso-height-relative:page;" filled="f" stroked="f" coordsize="21600,21600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 w:line="240" w:lineRule="exact"/>
                  </w:pPr>
                  <w:r>
                    <w:rPr>
                      <w:rFonts w:hint="eastAsia" w:ascii="方正兰亭粗黑简体" w:eastAsia="方正兰亭粗黑简体" w:cstheme="minorBidi"/>
                      <w:color w:val="00B0F0"/>
                      <w:kern w:val="24"/>
                    </w:rPr>
                    <w:t xml:space="preserve">教育背景  </w:t>
                  </w:r>
                  <w:r>
                    <w:rPr>
                      <w:rFonts w:hint="eastAsia"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Education</w:t>
                  </w:r>
                </w:p>
              </w:txbxContent>
            </v:textbox>
          </v:shape>
        </w:pict>
      </w:r>
      <w:r>
        <w:pict>
          <v:shape id="_x0000_s1060" o:spid="_x0000_s1060" o:spt="7" type="#_x0000_t7" style="position:absolute;left:0pt;margin-left:108.55pt;margin-top:10.55pt;height:20.4pt;width:17.9pt;z-index:251631616;v-text-anchor:middle;mso-width-relative:page;mso-height-relative:page;" fillcolor="#4A4E59" filled="t" stroked="f" coordsize="21600,21600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rect id="_x0000_s1037" o:spid="_x0000_s1037" o:spt="1" style="position:absolute;left:0pt;margin-left:-73.45pt;margin-top:-0.45pt;height:37.2pt;width:137.35pt;z-index:251618304;mso-width-relative:page;mso-height-relative:page;" filled="f" stroked="f" coordsize="21600,21600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hHM13aAAAACwEAAA8AAAAAAAAAAQAgAAAAIgAAAGRycy9kb3ducmV2&#10;LnhtbFBLAQIUABQAAAAIAIdO4kBvCg19iAEAAOwCAAAOAAAAAAAAAAEAIAAAACkBAABkcnMvZTJv&#10;RG9jLnhtbFBLBQYAAAAABgAGAFkBAAAjBQAAAAA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 w:line="300" w:lineRule="exact"/>
                    <w:jc w:val="center"/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</w:rPr>
                    <w:t>求职意向</w:t>
                  </w:r>
                </w:p>
                <w:p>
                  <w:pPr>
                    <w:pStyle w:val="2"/>
                    <w:spacing w:before="0" w:beforeAutospacing="0" w:after="0" w:afterAutospacing="0" w:line="300" w:lineRule="exact"/>
                    <w:jc w:val="center"/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  <w:lang w:eastAsia="zh-CN"/>
                    </w:rPr>
                    <w:t>自然语言处理实习</w:t>
                  </w: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</w:rPr>
                    <w:t>岗位</w:t>
                  </w:r>
                </w:p>
              </w:txbxContent>
            </v:textbox>
          </v:rect>
        </w:pict>
      </w:r>
      <w:r>
        <w:pict>
          <v:rect id="_x0000_s1043" o:spid="_x0000_s1043" o:spt="1" style="position:absolute;left:0pt;margin-left:111.3pt;margin-top:31pt;height:82pt;width:382.5pt;z-index:2516541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before="0" w:beforeAutospacing="0" w:after="0" w:afterAutospacing="0" w:line="360" w:lineRule="exact"/>
                    <w:rPr>
                      <w:rFonts w:hint="eastAsia" w:eastAsia="方正兰亭粗黑简体"/>
                      <w:lang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201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6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.09—20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20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.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6 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eastAsia="zh-CN"/>
                    </w:rPr>
                    <w:t>广州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大学     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eastAsia="zh-CN"/>
                    </w:rPr>
                    <w:t>电子商务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专业      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eastAsia="zh-CN"/>
                    </w:rPr>
                    <w:t>管理学学士学位</w:t>
                  </w:r>
                </w:p>
                <w:p>
                  <w:pPr>
                    <w:pStyle w:val="12"/>
                    <w:numPr>
                      <w:ilvl w:val="0"/>
                      <w:numId w:val="0"/>
                    </w:numPr>
                    <w:spacing w:line="360" w:lineRule="exact"/>
                    <w:ind w:firstLine="420"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eastAsia="zh-CN"/>
                    </w:rPr>
                    <w:t>主修课程：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Java程序设计、网站建设课设、商务网页设计、电子商务网站系统建设；</w:t>
                  </w:r>
                </w:p>
                <w:p>
                  <w:pPr>
                    <w:pStyle w:val="12"/>
                    <w:numPr>
                      <w:ilvl w:val="0"/>
                      <w:numId w:val="0"/>
                    </w:numPr>
                    <w:spacing w:line="360" w:lineRule="exact"/>
                    <w:ind w:firstLine="420" w:firstLineChars="0"/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学习能力：一年时间通过学习两门付费课程+b站免费课程+多本理论书籍，掌握统计学、</w:t>
                  </w:r>
                </w:p>
                <w:p>
                  <w:pPr>
                    <w:pStyle w:val="12"/>
                    <w:numPr>
                      <w:ilvl w:val="0"/>
                      <w:numId w:val="0"/>
                    </w:numPr>
                    <w:spacing w:line="360" w:lineRule="exact"/>
                    <w:ind w:firstLine="0" w:firstLineChars="0"/>
                    <w:rPr>
                      <w:rFonts w:hint="default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线性代数，了解机器学习、深度学习、NLP以及相关框架Scikit-learn、Keras、TensorFlow；</w:t>
                  </w:r>
                </w:p>
                <w:p>
                  <w:pPr>
                    <w:pStyle w:val="12"/>
                    <w:numPr>
                      <w:ilvl w:val="0"/>
                      <w:numId w:val="0"/>
                    </w:numPr>
                    <w:spacing w:line="360" w:lineRule="exact"/>
                    <w:ind w:firstLine="420" w:firstLineChars="0"/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</w:pPr>
                </w:p>
              </w:txbxContent>
            </v:textbox>
          </v:rect>
        </w:pict>
      </w:r>
      <w:r>
        <w:pict>
          <v:rect id="_x0000_s1038" o:spid="_x0000_s1038" o:spt="1" style="position:absolute;left:0pt;margin-left:-75.5pt;margin-top:245.35pt;height:27.3pt;width:171.7pt;z-index:251607040;v-text-anchor:middle;mso-width-relative:page;mso-height-relative:page;" fillcolor="#2192BC" filled="t" stroked="f" coordsize="21600,21600" o:gfxdata="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PBOZ3AAAAAwBAAAPAAAAAAAAAAEAIAAAACIAAABkcnMv&#10;ZG93bnJldi54bWxQSwECFAAUAAAACACHTuJA+oRyYzgCAABSBAAADgAAAAAAAAABACAAAAArAQAA&#10;ZHJzL2Uyb0RvYy54bWxQSwUGAAAAAAYABgBZAQAA1QUAAAAA&#10;">
            <v:path/>
            <v:fill on="t" focussize="0,0"/>
            <v:stroke on="f" weight="4.5pt"/>
            <v:imagedata o:title=""/>
            <o:lock v:ext="edit"/>
            <v:shadow on="t" type="perspective" color="#000000" opacity="39321f" offset="-2.81905511811024pt,1.02606299212598pt" matrix="68157f,,,68157f"/>
            <v:textbox>
              <w:txbxContent>
                <w:p>
                  <w:pPr>
                    <w:pStyle w:val="2"/>
                    <w:spacing w:before="0" w:beforeAutospacing="0" w:after="0" w:afterAutospacing="0"/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</w:p>
              </w:txbxContent>
            </v:textbox>
          </v:rect>
        </w:pict>
      </w:r>
      <w:r>
        <w:pict>
          <v:shape id="_x0000_s1034" o:spid="_x0000_s1034" o:spt="5" type="#_x0000_t5" style="position:absolute;left:0pt;margin-left:81.15pt;margin-top:236.45pt;height:8.9pt;width:15pt;z-index:251621376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rect id="_x0000_s1031" o:spid="_x0000_s1031" o:spt="1" style="position:absolute;left:0pt;margin-left:-75.5pt;margin-top:236.85pt;height:37.9pt;width:125.25pt;z-index:251624448;v-text-anchor:middle;mso-width-relative:page;mso-height-relative:page;" filled="f" stroked="f" coordsize="21600,21600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Ch8o6YzQEAAGoDAAAOAAAAAAAAAAEAIAAA&#10;ACkBAABkcnMvZTJvRG9jLnhtbFBLBQYAAAAABgAGAFkBAABoBQAAAAA=&#10;">
            <v:path/>
            <v:fill on="f" focussize="0,0"/>
            <v:stroke on="f" weight="4.5pt"/>
            <v:imagedata o:title=""/>
            <o:lock v:ext="edit"/>
            <v:textbox>
              <w:txbxContent>
                <w:p>
                  <w:pPr>
                    <w:pStyle w:val="2"/>
                    <w:spacing w:before="0" w:beforeAutospacing="0" w:after="0" w:afterAutospacing="0"/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基础信息</w:t>
                  </w:r>
                </w:p>
              </w:txbxContent>
            </v:textbox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75A493F"/>
    <w:rsid w:val="000D5553"/>
    <w:rsid w:val="000D66FF"/>
    <w:rsid w:val="00127990"/>
    <w:rsid w:val="0035615C"/>
    <w:rsid w:val="0056491B"/>
    <w:rsid w:val="007669CA"/>
    <w:rsid w:val="00843008"/>
    <w:rsid w:val="008B11F0"/>
    <w:rsid w:val="00BB4EAF"/>
    <w:rsid w:val="00BF2BE6"/>
    <w:rsid w:val="00E479B9"/>
    <w:rsid w:val="011F00E3"/>
    <w:rsid w:val="01BE6038"/>
    <w:rsid w:val="02E070B3"/>
    <w:rsid w:val="03985D21"/>
    <w:rsid w:val="03B31A97"/>
    <w:rsid w:val="03CC5EDD"/>
    <w:rsid w:val="03E6496F"/>
    <w:rsid w:val="03FB13DA"/>
    <w:rsid w:val="04005CE4"/>
    <w:rsid w:val="04236B9A"/>
    <w:rsid w:val="044A2236"/>
    <w:rsid w:val="047E3E7D"/>
    <w:rsid w:val="04DE6C89"/>
    <w:rsid w:val="05282873"/>
    <w:rsid w:val="054638B7"/>
    <w:rsid w:val="057B3914"/>
    <w:rsid w:val="058F52FA"/>
    <w:rsid w:val="05C421EB"/>
    <w:rsid w:val="05D86666"/>
    <w:rsid w:val="061843A4"/>
    <w:rsid w:val="07D64E36"/>
    <w:rsid w:val="08963DA1"/>
    <w:rsid w:val="09517029"/>
    <w:rsid w:val="09775B3F"/>
    <w:rsid w:val="0A235056"/>
    <w:rsid w:val="0AF35D80"/>
    <w:rsid w:val="0BA9773C"/>
    <w:rsid w:val="0C056068"/>
    <w:rsid w:val="0C6553E3"/>
    <w:rsid w:val="0C986ABD"/>
    <w:rsid w:val="0CF26C4B"/>
    <w:rsid w:val="0CFC2292"/>
    <w:rsid w:val="0D2F10DB"/>
    <w:rsid w:val="0EA164FD"/>
    <w:rsid w:val="0EA607C7"/>
    <w:rsid w:val="0EE87830"/>
    <w:rsid w:val="0F853FB9"/>
    <w:rsid w:val="0FE635C1"/>
    <w:rsid w:val="10335A75"/>
    <w:rsid w:val="105445AF"/>
    <w:rsid w:val="11857A75"/>
    <w:rsid w:val="11A0427D"/>
    <w:rsid w:val="11FE1ADC"/>
    <w:rsid w:val="1261054B"/>
    <w:rsid w:val="12B771AE"/>
    <w:rsid w:val="12DD7B54"/>
    <w:rsid w:val="13903AB0"/>
    <w:rsid w:val="14FF1670"/>
    <w:rsid w:val="153622B5"/>
    <w:rsid w:val="15951099"/>
    <w:rsid w:val="16905537"/>
    <w:rsid w:val="180417E8"/>
    <w:rsid w:val="18191DAE"/>
    <w:rsid w:val="18AA7A17"/>
    <w:rsid w:val="196C7D2C"/>
    <w:rsid w:val="19936CA5"/>
    <w:rsid w:val="1A0A7960"/>
    <w:rsid w:val="1A6C26BE"/>
    <w:rsid w:val="1A6C3E1D"/>
    <w:rsid w:val="1AD11133"/>
    <w:rsid w:val="1B10032A"/>
    <w:rsid w:val="1BE379F6"/>
    <w:rsid w:val="1C5F6399"/>
    <w:rsid w:val="1CB3313E"/>
    <w:rsid w:val="1D740475"/>
    <w:rsid w:val="1E501EE6"/>
    <w:rsid w:val="1E5D1F10"/>
    <w:rsid w:val="1E613165"/>
    <w:rsid w:val="1E664817"/>
    <w:rsid w:val="1EA64E08"/>
    <w:rsid w:val="1EDF7250"/>
    <w:rsid w:val="1EE53000"/>
    <w:rsid w:val="1F42426F"/>
    <w:rsid w:val="1FD71536"/>
    <w:rsid w:val="1FFB301A"/>
    <w:rsid w:val="20020F6B"/>
    <w:rsid w:val="202775E3"/>
    <w:rsid w:val="2050007E"/>
    <w:rsid w:val="208D55A0"/>
    <w:rsid w:val="20B76EEF"/>
    <w:rsid w:val="20BF0F10"/>
    <w:rsid w:val="20D621DA"/>
    <w:rsid w:val="20EE0566"/>
    <w:rsid w:val="20F64737"/>
    <w:rsid w:val="21B0419E"/>
    <w:rsid w:val="21DE492A"/>
    <w:rsid w:val="226256A7"/>
    <w:rsid w:val="226F6F10"/>
    <w:rsid w:val="22896CA7"/>
    <w:rsid w:val="228F6EA4"/>
    <w:rsid w:val="233E2444"/>
    <w:rsid w:val="234F469D"/>
    <w:rsid w:val="23B71B4C"/>
    <w:rsid w:val="241C5437"/>
    <w:rsid w:val="24273041"/>
    <w:rsid w:val="24AC477E"/>
    <w:rsid w:val="24BC39C4"/>
    <w:rsid w:val="25787915"/>
    <w:rsid w:val="25A51ADB"/>
    <w:rsid w:val="265D6B82"/>
    <w:rsid w:val="270066E8"/>
    <w:rsid w:val="27D57B70"/>
    <w:rsid w:val="27F41343"/>
    <w:rsid w:val="283A334A"/>
    <w:rsid w:val="285F24FE"/>
    <w:rsid w:val="288E2960"/>
    <w:rsid w:val="293F45E6"/>
    <w:rsid w:val="293F785C"/>
    <w:rsid w:val="29B52811"/>
    <w:rsid w:val="2A030F07"/>
    <w:rsid w:val="2A080B08"/>
    <w:rsid w:val="2A9F48E1"/>
    <w:rsid w:val="2AF95A7A"/>
    <w:rsid w:val="2B2508AC"/>
    <w:rsid w:val="2B714008"/>
    <w:rsid w:val="2B947A67"/>
    <w:rsid w:val="2BDB5FA6"/>
    <w:rsid w:val="2C1D430A"/>
    <w:rsid w:val="2D8E6F9D"/>
    <w:rsid w:val="2DC5147D"/>
    <w:rsid w:val="2F0A2029"/>
    <w:rsid w:val="2F2B70BA"/>
    <w:rsid w:val="2F3457E3"/>
    <w:rsid w:val="2F712A5F"/>
    <w:rsid w:val="2F8862A6"/>
    <w:rsid w:val="2FF510C5"/>
    <w:rsid w:val="302D222B"/>
    <w:rsid w:val="312B27E6"/>
    <w:rsid w:val="31DE2BA5"/>
    <w:rsid w:val="31F504C5"/>
    <w:rsid w:val="323F67E7"/>
    <w:rsid w:val="325B2B92"/>
    <w:rsid w:val="32EA67FC"/>
    <w:rsid w:val="33A46971"/>
    <w:rsid w:val="34E10D10"/>
    <w:rsid w:val="3516487F"/>
    <w:rsid w:val="352E769C"/>
    <w:rsid w:val="359E0789"/>
    <w:rsid w:val="35BE5029"/>
    <w:rsid w:val="3707790D"/>
    <w:rsid w:val="3723371B"/>
    <w:rsid w:val="375A493F"/>
    <w:rsid w:val="378B7CA6"/>
    <w:rsid w:val="37A779C5"/>
    <w:rsid w:val="38090DE3"/>
    <w:rsid w:val="38205C15"/>
    <w:rsid w:val="382B4B4F"/>
    <w:rsid w:val="385760C9"/>
    <w:rsid w:val="388A678A"/>
    <w:rsid w:val="38C34035"/>
    <w:rsid w:val="38EB29F6"/>
    <w:rsid w:val="38EF0DFF"/>
    <w:rsid w:val="39693CBD"/>
    <w:rsid w:val="399363B1"/>
    <w:rsid w:val="39F35BBD"/>
    <w:rsid w:val="3A797C56"/>
    <w:rsid w:val="3AD801C9"/>
    <w:rsid w:val="3B4D46D9"/>
    <w:rsid w:val="3B690F09"/>
    <w:rsid w:val="3C004824"/>
    <w:rsid w:val="3D1A04A6"/>
    <w:rsid w:val="3D2D6629"/>
    <w:rsid w:val="3D2F38A4"/>
    <w:rsid w:val="3D571B70"/>
    <w:rsid w:val="3DE97E7B"/>
    <w:rsid w:val="3E510794"/>
    <w:rsid w:val="3F876B41"/>
    <w:rsid w:val="3FB7270D"/>
    <w:rsid w:val="3FEE51CD"/>
    <w:rsid w:val="41047CE2"/>
    <w:rsid w:val="4123034F"/>
    <w:rsid w:val="4161620C"/>
    <w:rsid w:val="419C47EF"/>
    <w:rsid w:val="41E419CB"/>
    <w:rsid w:val="42973CDC"/>
    <w:rsid w:val="43187622"/>
    <w:rsid w:val="43A4588E"/>
    <w:rsid w:val="43AD343E"/>
    <w:rsid w:val="440024AE"/>
    <w:rsid w:val="442229D5"/>
    <w:rsid w:val="449630F9"/>
    <w:rsid w:val="44E67555"/>
    <w:rsid w:val="45154D57"/>
    <w:rsid w:val="451F6122"/>
    <w:rsid w:val="45307B8A"/>
    <w:rsid w:val="45B67D18"/>
    <w:rsid w:val="45C22C81"/>
    <w:rsid w:val="468D13AA"/>
    <w:rsid w:val="46B2490A"/>
    <w:rsid w:val="472D1BC8"/>
    <w:rsid w:val="47660F0B"/>
    <w:rsid w:val="482422F0"/>
    <w:rsid w:val="48632E84"/>
    <w:rsid w:val="4865244D"/>
    <w:rsid w:val="48C96F45"/>
    <w:rsid w:val="48FA6815"/>
    <w:rsid w:val="493E6209"/>
    <w:rsid w:val="498C6488"/>
    <w:rsid w:val="499140B8"/>
    <w:rsid w:val="49BE3351"/>
    <w:rsid w:val="49F732B3"/>
    <w:rsid w:val="4B4B1D2B"/>
    <w:rsid w:val="4B591560"/>
    <w:rsid w:val="4C0F2D52"/>
    <w:rsid w:val="4C9F496D"/>
    <w:rsid w:val="4CAE6C68"/>
    <w:rsid w:val="4D442A00"/>
    <w:rsid w:val="4D701A35"/>
    <w:rsid w:val="4D843106"/>
    <w:rsid w:val="4E8E555D"/>
    <w:rsid w:val="4E901593"/>
    <w:rsid w:val="4EAA76CC"/>
    <w:rsid w:val="4EC3285F"/>
    <w:rsid w:val="4ECB7B86"/>
    <w:rsid w:val="4ECD2797"/>
    <w:rsid w:val="4EE51E98"/>
    <w:rsid w:val="4F842295"/>
    <w:rsid w:val="50264C77"/>
    <w:rsid w:val="5068520F"/>
    <w:rsid w:val="50E96B4A"/>
    <w:rsid w:val="51D01DED"/>
    <w:rsid w:val="51E85BB3"/>
    <w:rsid w:val="52571225"/>
    <w:rsid w:val="525C60FE"/>
    <w:rsid w:val="52904D09"/>
    <w:rsid w:val="52942243"/>
    <w:rsid w:val="52E374CA"/>
    <w:rsid w:val="52FF5AFA"/>
    <w:rsid w:val="535C39AB"/>
    <w:rsid w:val="538E051F"/>
    <w:rsid w:val="545B7603"/>
    <w:rsid w:val="547C465E"/>
    <w:rsid w:val="54A849A9"/>
    <w:rsid w:val="550366B0"/>
    <w:rsid w:val="555F7068"/>
    <w:rsid w:val="55EE57A5"/>
    <w:rsid w:val="56BB742B"/>
    <w:rsid w:val="57042558"/>
    <w:rsid w:val="57991C7F"/>
    <w:rsid w:val="582E1C16"/>
    <w:rsid w:val="584248FE"/>
    <w:rsid w:val="5846777C"/>
    <w:rsid w:val="585343A6"/>
    <w:rsid w:val="58DA6510"/>
    <w:rsid w:val="58E7134C"/>
    <w:rsid w:val="595963BC"/>
    <w:rsid w:val="59845EE7"/>
    <w:rsid w:val="59CB3547"/>
    <w:rsid w:val="59E64EA7"/>
    <w:rsid w:val="5A0F4BFC"/>
    <w:rsid w:val="5A8E44B1"/>
    <w:rsid w:val="5AC14260"/>
    <w:rsid w:val="5B2A5112"/>
    <w:rsid w:val="5BC837B6"/>
    <w:rsid w:val="5BFA3720"/>
    <w:rsid w:val="5C0D6342"/>
    <w:rsid w:val="5C4F34B6"/>
    <w:rsid w:val="5C825806"/>
    <w:rsid w:val="5C9E2586"/>
    <w:rsid w:val="5CA177E1"/>
    <w:rsid w:val="5CB22166"/>
    <w:rsid w:val="5CF74947"/>
    <w:rsid w:val="5D76773E"/>
    <w:rsid w:val="5D947329"/>
    <w:rsid w:val="5DE032D3"/>
    <w:rsid w:val="5DF35EF5"/>
    <w:rsid w:val="5E1377EE"/>
    <w:rsid w:val="5E256C20"/>
    <w:rsid w:val="5E3A571D"/>
    <w:rsid w:val="5E8E3C55"/>
    <w:rsid w:val="5F3E2F5B"/>
    <w:rsid w:val="60AC6639"/>
    <w:rsid w:val="60CA38BF"/>
    <w:rsid w:val="60F1620E"/>
    <w:rsid w:val="614747FC"/>
    <w:rsid w:val="62706624"/>
    <w:rsid w:val="6271048B"/>
    <w:rsid w:val="62D5771E"/>
    <w:rsid w:val="62FA2912"/>
    <w:rsid w:val="641F7411"/>
    <w:rsid w:val="649659FA"/>
    <w:rsid w:val="64DF0253"/>
    <w:rsid w:val="66C01F65"/>
    <w:rsid w:val="66CC00D0"/>
    <w:rsid w:val="671906E8"/>
    <w:rsid w:val="674A445B"/>
    <w:rsid w:val="67F86EB9"/>
    <w:rsid w:val="68067BA5"/>
    <w:rsid w:val="680B348E"/>
    <w:rsid w:val="690A60C7"/>
    <w:rsid w:val="69160122"/>
    <w:rsid w:val="693F40A6"/>
    <w:rsid w:val="69EF7371"/>
    <w:rsid w:val="69FB415E"/>
    <w:rsid w:val="6A08600D"/>
    <w:rsid w:val="6A0D6127"/>
    <w:rsid w:val="6A2B3329"/>
    <w:rsid w:val="6ADB3963"/>
    <w:rsid w:val="6BF44C6F"/>
    <w:rsid w:val="6C502D23"/>
    <w:rsid w:val="6CD77A1C"/>
    <w:rsid w:val="6DB23174"/>
    <w:rsid w:val="6EC47CE2"/>
    <w:rsid w:val="701946EA"/>
    <w:rsid w:val="70634041"/>
    <w:rsid w:val="70763ADB"/>
    <w:rsid w:val="70B9406A"/>
    <w:rsid w:val="70EB73C1"/>
    <w:rsid w:val="71096F54"/>
    <w:rsid w:val="71123E6A"/>
    <w:rsid w:val="722C51FF"/>
    <w:rsid w:val="72365D85"/>
    <w:rsid w:val="72476542"/>
    <w:rsid w:val="727D1BBD"/>
    <w:rsid w:val="72DF4107"/>
    <w:rsid w:val="7336333E"/>
    <w:rsid w:val="733A3ED0"/>
    <w:rsid w:val="737A4E0D"/>
    <w:rsid w:val="73BC516E"/>
    <w:rsid w:val="747D2BD1"/>
    <w:rsid w:val="74F00236"/>
    <w:rsid w:val="75096BFE"/>
    <w:rsid w:val="755F4922"/>
    <w:rsid w:val="759A45CA"/>
    <w:rsid w:val="75B013D3"/>
    <w:rsid w:val="75B15DE7"/>
    <w:rsid w:val="75C5654F"/>
    <w:rsid w:val="75CB555B"/>
    <w:rsid w:val="75D757B7"/>
    <w:rsid w:val="763228AC"/>
    <w:rsid w:val="76631047"/>
    <w:rsid w:val="7668611A"/>
    <w:rsid w:val="767970C6"/>
    <w:rsid w:val="76C62918"/>
    <w:rsid w:val="771D15A4"/>
    <w:rsid w:val="777506E9"/>
    <w:rsid w:val="77B77AD9"/>
    <w:rsid w:val="787662D8"/>
    <w:rsid w:val="78D46A5B"/>
    <w:rsid w:val="79A334A2"/>
    <w:rsid w:val="79E56FA1"/>
    <w:rsid w:val="7A7F3061"/>
    <w:rsid w:val="7AC876CB"/>
    <w:rsid w:val="7BA16417"/>
    <w:rsid w:val="7C625809"/>
    <w:rsid w:val="7CCC1616"/>
    <w:rsid w:val="7D0B7B53"/>
    <w:rsid w:val="7D112C8E"/>
    <w:rsid w:val="7D5D7CBA"/>
    <w:rsid w:val="7D80543D"/>
    <w:rsid w:val="7E39538F"/>
    <w:rsid w:val="7E5C79CD"/>
    <w:rsid w:val="7F037E41"/>
    <w:rsid w:val="7F77263D"/>
    <w:rsid w:val="7F955FB8"/>
    <w:rsid w:val="7FE5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qFormat="1"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FollowedHyperlink"/>
    <w:basedOn w:val="4"/>
    <w:semiHidden/>
    <w:unhideWhenUsed/>
    <w:qFormat/>
    <w:uiPriority w:val="99"/>
    <w:rPr>
      <w:color w:val="337AB7"/>
      <w:u w:val="none"/>
    </w:rPr>
  </w:style>
  <w:style w:type="character" w:styleId="7">
    <w:name w:val="HTML Definition"/>
    <w:basedOn w:val="4"/>
    <w:semiHidden/>
    <w:unhideWhenUsed/>
    <w:qFormat/>
    <w:uiPriority w:val="99"/>
    <w:rPr>
      <w:i/>
    </w:rPr>
  </w:style>
  <w:style w:type="character" w:styleId="8">
    <w:name w:val="Hyperlink"/>
    <w:basedOn w:val="4"/>
    <w:semiHidden/>
    <w:unhideWhenUsed/>
    <w:qFormat/>
    <w:uiPriority w:val="99"/>
    <w:rPr>
      <w:color w:val="337AB7"/>
      <w:u w:val="none"/>
    </w:rPr>
  </w:style>
  <w:style w:type="character" w:styleId="9">
    <w:name w:val="HTML Code"/>
    <w:basedOn w:val="4"/>
    <w:semiHidden/>
    <w:unhideWhenUsed/>
    <w:uiPriority w:val="99"/>
    <w:rPr>
      <w:rFonts w:ascii="Consolas" w:hAnsi="Consolas" w:eastAsia="Consolas" w:cs="Consolas"/>
      <w:color w:val="C7254E"/>
      <w:sz w:val="21"/>
      <w:szCs w:val="21"/>
      <w:shd w:val="clear" w:fill="F9F2F4"/>
    </w:rPr>
  </w:style>
  <w:style w:type="character" w:styleId="10">
    <w:name w:val="HTML Keyboard"/>
    <w:basedOn w:val="4"/>
    <w:semiHidden/>
    <w:unhideWhenUsed/>
    <w:uiPriority w:val="99"/>
    <w:rPr>
      <w:rFonts w:hint="default" w:ascii="Consolas" w:hAnsi="Consolas" w:eastAsia="Consolas" w:cs="Consolas"/>
      <w:color w:val="FFFFFF"/>
      <w:sz w:val="21"/>
      <w:szCs w:val="21"/>
      <w:shd w:val="clear" w:fill="333333"/>
    </w:rPr>
  </w:style>
  <w:style w:type="character" w:styleId="11">
    <w:name w:val="HTML Sample"/>
    <w:basedOn w:val="4"/>
    <w:semiHidden/>
    <w:unhideWhenUsed/>
    <w:uiPriority w:val="99"/>
    <w:rPr>
      <w:rFonts w:hint="default" w:ascii="Consolas" w:hAnsi="Consolas" w:eastAsia="Consolas" w:cs="Consolas"/>
      <w:sz w:val="21"/>
      <w:szCs w:val="21"/>
    </w:rPr>
  </w:style>
  <w:style w:type="paragraph" w:customStyle="1" w:styleId="12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index6"/>
    <w:basedOn w:val="4"/>
    <w:uiPriority w:val="0"/>
    <w:rPr>
      <w:color w:val="FFFFFF"/>
      <w:shd w:val="clear" w:fill="43B8EE"/>
    </w:rPr>
  </w:style>
  <w:style w:type="character" w:customStyle="1" w:styleId="14">
    <w:name w:val="index7"/>
    <w:basedOn w:val="4"/>
    <w:uiPriority w:val="0"/>
    <w:rPr>
      <w:color w:val="FFFFFF"/>
      <w:shd w:val="clear" w:fill="75A0AD"/>
    </w:rPr>
  </w:style>
  <w:style w:type="character" w:customStyle="1" w:styleId="15">
    <w:name w:val="index8"/>
    <w:basedOn w:val="4"/>
    <w:uiPriority w:val="0"/>
    <w:rPr>
      <w:color w:val="FFFFFF"/>
      <w:shd w:val="clear" w:fill="78B4F7"/>
    </w:rPr>
  </w:style>
  <w:style w:type="character" w:customStyle="1" w:styleId="16">
    <w:name w:val="index9"/>
    <w:basedOn w:val="4"/>
    <w:uiPriority w:val="0"/>
    <w:rPr>
      <w:color w:val="FFFFFF"/>
      <w:shd w:val="clear" w:fill="EFB113"/>
    </w:rPr>
  </w:style>
  <w:style w:type="character" w:customStyle="1" w:styleId="17">
    <w:name w:val="index10"/>
    <w:basedOn w:val="4"/>
    <w:uiPriority w:val="0"/>
    <w:rPr>
      <w:color w:val="FFFFFF"/>
      <w:shd w:val="clear" w:fill="7FBD58"/>
    </w:rPr>
  </w:style>
  <w:style w:type="character" w:customStyle="1" w:styleId="18">
    <w:name w:val="index11"/>
    <w:basedOn w:val="4"/>
    <w:uiPriority w:val="0"/>
    <w:rPr>
      <w:color w:val="FFFFFF"/>
      <w:shd w:val="clear" w:fill="9C9D9E"/>
    </w:rPr>
  </w:style>
  <w:style w:type="character" w:customStyle="1" w:styleId="19">
    <w:name w:val="cur"/>
    <w:basedOn w:val="4"/>
    <w:uiPriority w:val="0"/>
    <w:rPr>
      <w:color w:val="FFFFFF"/>
      <w:shd w:val="clear" w:fill="0483D4"/>
    </w:rPr>
  </w:style>
  <w:style w:type="character" w:customStyle="1" w:styleId="20">
    <w:name w:val="cur1"/>
    <w:basedOn w:val="4"/>
    <w:uiPriority w:val="0"/>
    <w:rPr>
      <w:color w:val="FFFFFF"/>
      <w:shd w:val="clear" w:fill="75A0AD"/>
    </w:rPr>
  </w:style>
  <w:style w:type="character" w:customStyle="1" w:styleId="21">
    <w:name w:val="cur2"/>
    <w:basedOn w:val="4"/>
    <w:uiPriority w:val="0"/>
    <w:rPr>
      <w:color w:val="FFFFFF"/>
      <w:shd w:val="clear" w:fill="78B4F7"/>
    </w:rPr>
  </w:style>
  <w:style w:type="character" w:customStyle="1" w:styleId="22">
    <w:name w:val="cur3"/>
    <w:basedOn w:val="4"/>
    <w:uiPriority w:val="0"/>
    <w:rPr>
      <w:color w:val="FFFFFF"/>
      <w:shd w:val="clear" w:fill="EFB113"/>
    </w:rPr>
  </w:style>
  <w:style w:type="character" w:customStyle="1" w:styleId="23">
    <w:name w:val="cur4"/>
    <w:basedOn w:val="4"/>
    <w:uiPriority w:val="0"/>
    <w:rPr>
      <w:color w:val="FFFFFF"/>
      <w:shd w:val="clear" w:fill="7FBD58"/>
    </w:rPr>
  </w:style>
  <w:style w:type="character" w:customStyle="1" w:styleId="24">
    <w:name w:val="cur5"/>
    <w:basedOn w:val="4"/>
    <w:uiPriority w:val="0"/>
    <w:rPr>
      <w:color w:val="FFFFFF"/>
      <w:shd w:val="clear" w:fill="9C9D9E"/>
    </w:rPr>
  </w:style>
  <w:style w:type="character" w:customStyle="1" w:styleId="25">
    <w:name w:val="hover13"/>
    <w:basedOn w:val="4"/>
    <w:uiPriority w:val="0"/>
    <w:rPr>
      <w:shd w:val="clear" w:fill="EEEEEE"/>
    </w:rPr>
  </w:style>
  <w:style w:type="character" w:customStyle="1" w:styleId="26">
    <w:name w:val="hover14"/>
    <w:basedOn w:val="4"/>
    <w:uiPriority w:val="0"/>
    <w:rPr>
      <w:shd w:val="clear" w:fill="3B6571"/>
    </w:rPr>
  </w:style>
  <w:style w:type="character" w:customStyle="1" w:styleId="27">
    <w:name w:val="hover15"/>
    <w:basedOn w:val="4"/>
    <w:uiPriority w:val="0"/>
    <w:rPr>
      <w:shd w:val="clear" w:fill="2381E9"/>
    </w:rPr>
  </w:style>
  <w:style w:type="character" w:customStyle="1" w:styleId="28">
    <w:name w:val="hover16"/>
    <w:basedOn w:val="4"/>
    <w:uiPriority w:val="0"/>
    <w:rPr>
      <w:shd w:val="clear" w:fill="FBF7ED"/>
    </w:rPr>
  </w:style>
  <w:style w:type="character" w:customStyle="1" w:styleId="29">
    <w:name w:val="hover17"/>
    <w:basedOn w:val="4"/>
    <w:uiPriority w:val="0"/>
    <w:rPr>
      <w:color w:val="FFFFFF"/>
      <w:shd w:val="clear" w:fill="7FBD58"/>
    </w:rPr>
  </w:style>
  <w:style w:type="character" w:customStyle="1" w:styleId="30">
    <w:name w:val="hover18"/>
    <w:basedOn w:val="4"/>
    <w:uiPriority w:val="0"/>
    <w:rPr>
      <w:shd w:val="clear" w:fill="9C9D9E"/>
    </w:rPr>
  </w:style>
  <w:style w:type="character" w:customStyle="1" w:styleId="31">
    <w:name w:val="hover19"/>
    <w:basedOn w:val="4"/>
    <w:uiPriority w:val="0"/>
    <w:rPr>
      <w:shd w:val="clear" w:fill="35414F"/>
    </w:rPr>
  </w:style>
  <w:style w:type="character" w:customStyle="1" w:styleId="32">
    <w:name w:val="error"/>
    <w:basedOn w:val="4"/>
    <w:uiPriority w:val="0"/>
    <w:rPr>
      <w:color w:val="FF0000"/>
    </w:rPr>
  </w:style>
  <w:style w:type="character" w:customStyle="1" w:styleId="33">
    <w:name w:val="float_r8"/>
    <w:basedOn w:val="4"/>
    <w:uiPriority w:val="0"/>
    <w:rPr>
      <w:color w:val="009944"/>
      <w:bdr w:val="single" w:color="009944" w:sz="6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42"/>
    <customShpInfo spid="_x0000_s1026"/>
    <customShpInfo spid="_x0000_s1064"/>
    <customShpInfo spid="_x0000_s1055"/>
    <customShpInfo spid="_x0000_s1054"/>
    <customShpInfo spid="_x0000_s1053"/>
    <customShpInfo spid="_x0000_s1052"/>
    <customShpInfo spid="_x0000_s1040"/>
    <customShpInfo spid="_x0000_s1051"/>
    <customShpInfo spid="_x0000_s1050"/>
    <customShpInfo spid="_x0000_s1049"/>
    <customShpInfo spid="_x0000_s1048"/>
    <customShpInfo spid="_x0000_s1041"/>
    <customShpInfo spid="_x0000_s1058"/>
    <customShpInfo spid="_x0000_s1056"/>
    <customShpInfo spid="_x0000_s1059"/>
    <customShpInfo spid="_x0000_s1057"/>
    <customShpInfo spid="_x0000_s1069"/>
    <customShpInfo spid="_x0000_s1035"/>
    <customShpInfo spid="_x0000_s1032"/>
    <customShpInfo spid="_x0000_s1029"/>
    <customShpInfo spid="_x0000_s1028"/>
    <customShpInfo spid="_x0000_s1036"/>
    <customShpInfo spid="_x0000_s1033"/>
    <customShpInfo spid="_x0000_s1030"/>
    <customShpInfo spid="_x0000_s1062"/>
    <customShpInfo spid="_x0000_s1063"/>
    <customShpInfo spid="_x0000_s1061"/>
    <customShpInfo spid="_x0000_s1060"/>
    <customShpInfo spid="_x0000_s1037"/>
    <customShpInfo spid="_x0000_s1043"/>
    <customShpInfo spid="_x0000_s1038"/>
    <customShpInfo spid="_x0000_s1034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Pages>1</Pages>
  <Words>7</Words>
  <Characters>40</Characters>
  <Lines>1</Lines>
  <Paragraphs>1</Paragraphs>
  <TotalTime>0</TotalTime>
  <ScaleCrop>false</ScaleCrop>
  <LinksUpToDate>false</LinksUpToDate>
  <CharactersWithSpaces>46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不努力一定很轻松</cp:lastModifiedBy>
  <dcterms:modified xsi:type="dcterms:W3CDTF">2019-08-17T08:27:00Z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