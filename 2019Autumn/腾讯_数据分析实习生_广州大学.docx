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Rectangle 3" o:spid="_x0000_s1042" o:spt="1" style="position:absolute;left:0pt;margin-left:111.05pt;margin-top:134.55pt;height:365.6pt;width:382.7pt;z-index:251655168;v-text-anchor:middle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0" w:beforeAutospacing="0" w:after="0" w:afterAutospacing="0" w:line="36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-20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18.12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UCI共享单车投放量实时预测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完成度：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80%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对UCI共享单车数据集进行投放量预测</w:t>
                  </w:r>
                </w:p>
                <w:p>
                  <w:pPr>
                    <w:pStyle w:val="6"/>
                    <w:numPr>
                      <w:ilvl w:val="1"/>
                      <w:numId w:val="1"/>
                    </w:numPr>
                    <w:tabs>
                      <w:tab w:val="left" w:pos="720"/>
                      <w:tab w:val="clear" w:pos="1440"/>
                    </w:tabs>
                    <w:spacing w:line="360" w:lineRule="exact"/>
                    <w:ind w:left="1440" w:leftChars="0" w:hanging="360"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(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Accuracy</w:t>
                  </w:r>
                  <w:r>
                    <w:rPr>
                      <w:rFonts w:hint="eastAsia"/>
                      <w:sz w:val="15"/>
                      <w:szCs w:val="15"/>
                    </w:rPr>
                    <w:t>)</w:t>
                  </w:r>
                  <w:r>
                    <w:rPr>
                      <w:rFonts w:hint="eastAsia"/>
                      <w:sz w:val="15"/>
                      <w:szCs w:val="15"/>
                      <w:lang w:eastAsia="zh-CN"/>
                    </w:rPr>
                    <w:t>训练数据集拟合程度达到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93.28%</w:t>
                  </w:r>
                </w:p>
                <w:p>
                  <w:pPr>
                    <w:pStyle w:val="6"/>
                    <w:numPr>
                      <w:ilvl w:val="1"/>
                      <w:numId w:val="1"/>
                    </w:numPr>
                    <w:tabs>
                      <w:tab w:val="left" w:pos="720"/>
                      <w:tab w:val="clear" w:pos="1440"/>
                    </w:tabs>
                    <w:spacing w:line="360" w:lineRule="exact"/>
                    <w:ind w:left="1440" w:leftChars="0" w:hanging="360"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(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Accuracy</w:t>
                  </w:r>
                  <w:r>
                    <w:rPr>
                      <w:rFonts w:hint="eastAsia"/>
                      <w:sz w:val="15"/>
                      <w:szCs w:val="15"/>
                    </w:rPr>
                    <w:t>)</w:t>
                  </w:r>
                  <w:r>
                    <w:rPr>
                      <w:rFonts w:hint="eastAsia"/>
                      <w:sz w:val="15"/>
                      <w:szCs w:val="15"/>
                      <w:lang w:eastAsia="zh-CN"/>
                    </w:rPr>
                    <w:t>测试数据集拟合程度达到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85.50%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before="0" w:beforeLines="551" w:beforeAutospacing="0" w:line="360" w:lineRule="exact"/>
                    <w:ind w:left="360" w:leftChars="0"/>
                    <w:jc w:val="both"/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 xml:space="preserve">     </w:t>
                  </w:r>
                  <w:r>
                    <w:rPr>
                      <w:sz w:val="15"/>
                      <w:szCs w:val="15"/>
                    </w:rPr>
                    <w:drawing>
                      <wp:inline distT="0" distB="0" distL="114300" distR="114300">
                        <wp:extent cx="2280920" cy="1259840"/>
                        <wp:effectExtent l="0" t="0" r="5080" b="16510"/>
                        <wp:docPr id="2" name="图片 2" descr="sbf_resul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sbf_resul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0920" cy="1259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2"/>
                    <w:spacing w:before="0" w:beforeAutospacing="0" w:after="0" w:afterAutospacing="0" w:line="36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2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—20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03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blilili弹幕分析项目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完成度：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60%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Autospacing="0" w:line="360" w:lineRule="exact"/>
                    <w:ind w:firstLineChars="0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利用爬虫爬取B站《那年那兔那些事儿》第一季单集弹幕，进行文字&amp;用户分析描述、TF-IDF的弹幕词云分析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before="0" w:beforeLines="601" w:beforeAutospacing="0" w:line="360" w:lineRule="exact"/>
                    <w:ind w:left="720" w:leftChars="0" w:hanging="360" w:firstLineChars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drawing>
                      <wp:inline distT="0" distB="0" distL="114300" distR="114300">
                        <wp:extent cx="0" cy="0"/>
                        <wp:effectExtent l="0" t="0" r="0" b="0"/>
                        <wp:docPr id="5" name="图片 5" descr="sbf_resul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sbf_resul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1"/>
                      <w:szCs w:val="21"/>
                    </w:rPr>
                    <w:drawing>
                      <wp:inline distT="0" distB="0" distL="114300" distR="114300">
                        <wp:extent cx="1881505" cy="1440180"/>
                        <wp:effectExtent l="0" t="0" r="4445" b="7620"/>
                        <wp:docPr id="8" name="图片 8" descr="bilibili_word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8" descr="bilibili_word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1505" cy="144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1"/>
                      <w:szCs w:val="21"/>
                    </w:rPr>
                    <w:drawing>
                      <wp:inline distT="0" distB="0" distL="114300" distR="114300">
                        <wp:extent cx="2317750" cy="1440180"/>
                        <wp:effectExtent l="0" t="0" r="6350" b="7620"/>
                        <wp:docPr id="9" name="图片 9" descr="blibili_ti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 descr="blibili_tim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7750" cy="144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60" w:lineRule="exact"/>
                    <w:ind w:left="360" w:leftChars="0"/>
                    <w:rPr>
                      <w:sz w:val="21"/>
                      <w:szCs w:val="21"/>
                    </w:rPr>
                  </w:pPr>
                </w:p>
                <w:p>
                  <w:pPr>
                    <w:pStyle w:val="2"/>
                    <w:spacing w:before="0" w:beforeAutospacing="0" w:after="0" w:afterAutospacing="0" w:line="36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—20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05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计算机视觉项目‘识别车道’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完成度：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70%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instrText xml:space="preserve"> HYPERLINK "https://github.com/bunuli12138/recognition_lanes" </w:instrTex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 w:ascii="方正兰亭黑简体" w:eastAsia="方正兰亭黑简体" w:cstheme="minorBidi"/>
                      <w:kern w:val="24"/>
                      <w:sz w:val="18"/>
                      <w:szCs w:val="18"/>
                      <w:lang w:val="en-US" w:eastAsia="zh-CN"/>
                    </w:rPr>
                    <w:t>https://github.com/bunuli12138/recognition_lanes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fldChar w:fldCharType="end"/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描述：基于OpenCV的图像处理、图像运算以及直线识别</w:t>
                  </w:r>
                </w:p>
                <w:p>
                  <w:pPr>
                    <w:pStyle w:val="2"/>
                    <w:spacing w:before="0" w:beforeAutospacing="0" w:after="0" w:afterAutospacing="0" w:line="360" w:lineRule="exact"/>
                  </w:pPr>
                </w:p>
              </w:txbxContent>
            </v:textbox>
          </v:rect>
        </w:pict>
      </w:r>
      <w:r>
        <w:pict>
          <v:shape id="_x0000_s1062" o:spid="_x0000_s1062" o:spt="7" type="#_x0000_t7" style="position:absolute;left:0pt;margin-left:269.3pt;margin-top:9.6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58" o:spid="_x0000_s1058" o:spt="7" type="#_x0000_t7" style="position:absolute;left:0pt;margin-left:271.1pt;margin-top:114.1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27" o:spid="_x0000_s1057" o:spt="202" type="#_x0000_t202" style="position:absolute;left:0pt;margin-left:133.4pt;margin-top:115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  <w:lang w:eastAsia="zh-CN"/>
                    </w:rPr>
                    <w:t>项目经验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Project</w:t>
                  </w:r>
                </w:p>
              </w:txbxContent>
            </v:textbox>
          </v:shape>
        </w:pict>
      </w:r>
      <w:r>
        <w:pict>
          <v:shape id="_x0000_s1056" o:spid="_x0000_s1056" o:spt="7" type="#_x0000_t7" style="position:absolute;left:0pt;margin-left:110.45pt;margin-top:112.9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9" o:spid="_x0000_s1059" o:spt="100" style="position:absolute;left:0pt;flip:y;margin-left:121.35pt;margin-top:113.55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60" o:spid="_x0000_s1060" o:spt="7" type="#_x0000_t7" style="position:absolute;left:0pt;margin-left:105.4pt;margin-top:10.2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39" o:spid="_x0000_s1039" o:spt="1" style="position:absolute;left:0pt;margin-left:109.2pt;margin-top:662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eastAsia="方正兰亭粗黑简体"/>
                      <w:lang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英语四级证书、计算机三级网络工程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证书</w:t>
                  </w:r>
                </w:p>
              </w:txbxContent>
            </v:textbox>
          </v:rect>
        </w:pict>
      </w:r>
      <w:r>
        <w:pict>
          <v:rect id="_x0000_s1069" o:spid="_x0000_s1069" o:spt="1" style="position:absolute;left:0pt;margin-left:-52.1pt;margin-top:280.55pt;height:107.2pt;width:114.6pt;z-index:2516090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生日：199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09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24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 xml:space="preserve">              </w:t>
                  </w:r>
                </w:p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  <w:rPr>
                      <w:rFonts w:hint="eastAsia" w:eastAsia="方正兰亭黑简体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所在地：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广东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广州</w:t>
                  </w:r>
                </w:p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  <w:rPr>
                      <w:rFonts w:hint="default" w:eastAsia="方正兰亭黑简体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电话：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15918587927</w:t>
                  </w:r>
                </w:p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wuxinbei.work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@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gmail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.com</w:t>
                  </w:r>
                </w:p>
              </w:txbxContent>
            </v:textbox>
          </v:rect>
        </w:pict>
      </w:r>
      <w:r>
        <w:pict>
          <v:rect id="_x0000_s1037" o:spid="_x0000_s1037" o:spt="1" style="position:absolute;left:0pt;margin-left:-73.45pt;margin-top:212.1pt;height:49pt;width:137.35pt;z-index:2516183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0" w:beforeAutospacing="0" w:after="0" w:afterAutospacing="0" w:line="300" w:lineRule="exact"/>
                    <w:jc w:val="center"/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  <w:lang w:eastAsia="zh-CN"/>
                    </w:rPr>
                    <w:t>求职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意向</w:t>
                  </w:r>
                </w:p>
                <w:p>
                  <w:pPr>
                    <w:pStyle w:val="2"/>
                    <w:spacing w:before="0" w:beforeAutospacing="0" w:after="0" w:afterAutospacing="0" w:line="300" w:lineRule="exact"/>
                    <w:jc w:val="center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6"/>
                      <w:szCs w:val="26"/>
                      <w:lang w:eastAsia="zh-CN"/>
                    </w:rPr>
                    <w:t>数据分析实习生</w:t>
                  </w:r>
                </w:p>
              </w:txbxContent>
            </v:textbox>
          </v:rect>
        </w:pict>
      </w:r>
      <w:r>
        <w:pict>
          <v:rect id="_x0000_s1031" o:spid="_x0000_s1031" o:spt="1" style="position:absolute;left:0pt;margin-left:-75.5pt;margin-top:248.1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>
        <w:pict>
          <v:shape id="_x0000_s1034" o:spid="_x0000_s1034" o:spt="5" type="#_x0000_t5" style="position:absolute;left:0pt;margin-left:81.8pt;margin-top:247.0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8" o:spid="_x0000_s1038" o:spt="1" style="position:absolute;left:0pt;margin-left:-76.1pt;margin-top:255.9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-35560</wp:posOffset>
            </wp:positionH>
            <wp:positionV relativeFrom="paragraph">
              <wp:posOffset>-48895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文本框 24" o:spid="_x0000_s1061" o:spt="202" type="#_x0000_t202" style="position:absolute;left:0pt;margin-left:127.75pt;margin-top:11.95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  <w:lang w:eastAsia="zh-CN"/>
                    </w:rPr>
                    <w:t>自我介绍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  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Introduction</w:t>
                  </w:r>
                </w:p>
              </w:txbxContent>
            </v:textbox>
          </v:shape>
        </w:pict>
      </w:r>
      <w:r>
        <w:pict>
          <v:shape id="_x0000_s1063" o:spid="_x0000_s1063" o:spt="100" style="position:absolute;left:0pt;flip:y;margin-left:116.95pt;margin-top:10.2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bookmarkStart w:id="0" w:name="_GoBack"/>
      <w:bookmarkEnd w:id="0"/>
      <w:r>
        <w:pict>
          <v:rect id="_x0000_s1026" o:spid="_x0000_s1026" o:spt="1" style="position:absolute;left:0pt;margin-left:-65.3pt;margin-top:169pt;height:54pt;width:128.9pt;z-index:251617280;mso-width-relative:page;mso-height-relative:page;" filled="f" stroked="f" coordsize="21600,21600" o:gfxdata="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2h+3a2wAAAAsBAAAPAAAAAAAAAAEAIAAAACIAAABkcnMvZG93bnJl&#10;di54bWxQSwECFAAUAAAACACHTuJA3QYc6YgBAADuAgAADgAAAAAAAAABACAAAAAqAQAAZHJzL2Uy&#10;b0RvYy54bWxQSwUGAAAAAAYABgBZAQAAJ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rect>
        </w:pict>
      </w:r>
      <w:r>
        <w:pict>
          <v:shape id="KSO_Shape" o:spid="_x0000_s1068" o:spt="100" style="position:absolute;left:0pt;margin-left:-65pt;margin-top:369.05pt;height:8.3pt;width:12.4pt;z-index:251610112;v-text-anchor:middle;mso-width-relative:page;mso-height-relative:page;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<v:path o:connecttype="segments"/>
            <v:fill focussize="0,0"/>
            <v:stroke on="f" weight="1pt" joinstyle="miter"/>
            <v:imagedata o:title=""/>
            <o:lock v:ext="edit"/>
          </v:shape>
        </w:pict>
      </w:r>
      <w:r>
        <w:pict>
          <v:shape id="_x0000_s1067" o:spid="_x0000_s1067" o:spt="100" style="position:absolute;left:0pt;margin-left:-65.15pt;margin-top:320.25pt;height:10.6pt;width:12.4pt;z-index:251611136;v-text-anchor:middle;mso-width-relative:page;mso-height-relative:page;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<v:path o:connecttype="segments"/>
            <v:fill focussize="0,0"/>
            <v:stroke on="f" weight="1pt" joinstyle="miter"/>
            <v:imagedata o:title=""/>
            <o:lock v:ext="edit"/>
          </v:shape>
        </w:pict>
      </w:r>
      <w:r>
        <w:pict>
          <v:shape id="_x0000_s1066" o:spid="_x0000_s1066" o:spt="100" style="position:absolute;left:0pt;margin-left:-64.85pt;margin-top:344.35pt;height:12.4pt;width:12.4pt;z-index:251612160;v-text-anchor:middle;mso-width-relative:page;mso-height-relative:page;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<v:path o:connecttype="segments"/>
            <v:fill focussize="0,0"/>
            <v:stroke on="f" weight="0.25pt" joinstyle="miter"/>
            <v:imagedata o:title=""/>
            <o:lock v:ext="edit"/>
          </v:shape>
        </w:pict>
      </w:r>
      <w:r>
        <w:pict>
          <v:shape id="_x0000_s1065" o:spid="_x0000_s1065" o:spt="100" style="position:absolute;left:0pt;margin-left:-65.15pt;margin-top:294.9pt;height:12.05pt;width:12.8pt;z-index:251613184;v-text-anchor:middle;mso-width-relative:page;mso-height-relative:page;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1" o:spid="_x0000_s1051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0" o:spid="_x0000_s1050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41" o:spid="_x0000_s1049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>
        <w:pict>
          <v:shape id="_x0000_s1048" o:spid="_x0000_s1048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47" o:spid="_x0000_s1047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46" o:spid="_x0000_s104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69" o:spid="_x0000_s1045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  <w:p/>
              </w:txbxContent>
            </v:textbox>
          </v:shape>
        </w:pict>
      </w:r>
      <w:r>
        <w:pict>
          <v:shape id="_x0000_s1044" o:spid="_x0000_s1044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43" o:spid="_x0000_s1043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360" w:lineRule="exact"/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6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.09—20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.6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广州大学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工商管理学士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  本科学历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主修课程：高等数学、线性代数、统计学、数据库设计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数据分析：使用Excel、Python、MySQL，熟悉机器学习算法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比赛经验： 天池、科赛、Kaggle初级数据科学竞赛</w:t>
                  </w:r>
                </w:p>
              </w:txbxContent>
            </v:textbox>
          </v:rect>
        </w:pict>
      </w:r>
      <w:r>
        <w:pict>
          <v:rect id="_x0000_s1041" o:spid="_x0000_s1041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英语CET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、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粤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话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熟悉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Pycharm、IDEA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等软件操作，掌握Xmind等脑图工具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数据挖掘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熟练使用并可以优化算法、模型，擅长数据预处理，对数字比较敏感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机器学习：熟练使用当下流行的框架或库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TensorFlow、Matplotlib、Seaborn、OpenCV</w:t>
                  </w:r>
                </w:p>
              </w:txbxContent>
            </v:textbox>
          </v:rect>
        </w:pict>
      </w:r>
      <w:r>
        <w:pict>
          <v:rect id="_x0000_s1036" o:spid="_x0000_s103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rect id="_x0000_s1035" o:spid="_x0000_s1035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shape id="_x0000_s1033" o:spid="_x0000_s1033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32" o:spid="_x0000_s1032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0" o:spid="_x0000_s1030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外语证书：英语CET4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一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级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Office、计算机二级Python、熟练使用Git、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较熟悉Linux</w:t>
                  </w:r>
                </w:p>
              </w:txbxContent>
            </v:textbox>
          </v:rect>
        </w:pict>
      </w:r>
      <w:r>
        <w:pict>
          <v:rect id="_x0000_s1027" o:spid="_x0000_s1027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自我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管理，勇于面对挑战。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75A493F"/>
    <w:rsid w:val="000D5553"/>
    <w:rsid w:val="000D66FF"/>
    <w:rsid w:val="00127990"/>
    <w:rsid w:val="0056491B"/>
    <w:rsid w:val="007669CA"/>
    <w:rsid w:val="008247A0"/>
    <w:rsid w:val="00843008"/>
    <w:rsid w:val="008B11F0"/>
    <w:rsid w:val="00B122AF"/>
    <w:rsid w:val="00E479B9"/>
    <w:rsid w:val="01A61B0F"/>
    <w:rsid w:val="01C64224"/>
    <w:rsid w:val="020C4A34"/>
    <w:rsid w:val="06340D8F"/>
    <w:rsid w:val="082320E1"/>
    <w:rsid w:val="08922FFA"/>
    <w:rsid w:val="08D70304"/>
    <w:rsid w:val="09D42A0C"/>
    <w:rsid w:val="0E5E62A8"/>
    <w:rsid w:val="0EA87517"/>
    <w:rsid w:val="11B105A4"/>
    <w:rsid w:val="13E41F1E"/>
    <w:rsid w:val="15AD5055"/>
    <w:rsid w:val="16E80F0F"/>
    <w:rsid w:val="1C0A4CDC"/>
    <w:rsid w:val="1E207474"/>
    <w:rsid w:val="1E3E6511"/>
    <w:rsid w:val="1E5B7F76"/>
    <w:rsid w:val="2219798F"/>
    <w:rsid w:val="23A31475"/>
    <w:rsid w:val="2448700D"/>
    <w:rsid w:val="25980066"/>
    <w:rsid w:val="2898493A"/>
    <w:rsid w:val="289D174D"/>
    <w:rsid w:val="2B3E3D8E"/>
    <w:rsid w:val="2B714008"/>
    <w:rsid w:val="2B757A01"/>
    <w:rsid w:val="2E743A51"/>
    <w:rsid w:val="2F712A5F"/>
    <w:rsid w:val="32847915"/>
    <w:rsid w:val="32B134CD"/>
    <w:rsid w:val="360F3EC2"/>
    <w:rsid w:val="375A493F"/>
    <w:rsid w:val="38157F77"/>
    <w:rsid w:val="382A2A0C"/>
    <w:rsid w:val="38AC3244"/>
    <w:rsid w:val="399D261A"/>
    <w:rsid w:val="39A137DF"/>
    <w:rsid w:val="3BB54A8B"/>
    <w:rsid w:val="3EEC62A3"/>
    <w:rsid w:val="419B3579"/>
    <w:rsid w:val="423F0CB3"/>
    <w:rsid w:val="47847C7B"/>
    <w:rsid w:val="48F41538"/>
    <w:rsid w:val="4A3E4968"/>
    <w:rsid w:val="4C283B8D"/>
    <w:rsid w:val="4CED1022"/>
    <w:rsid w:val="4D701A35"/>
    <w:rsid w:val="4DB04BE9"/>
    <w:rsid w:val="502C531A"/>
    <w:rsid w:val="50475AEE"/>
    <w:rsid w:val="51A95A6B"/>
    <w:rsid w:val="5753380A"/>
    <w:rsid w:val="582F6EA9"/>
    <w:rsid w:val="583B66B4"/>
    <w:rsid w:val="5B031AFD"/>
    <w:rsid w:val="5E063900"/>
    <w:rsid w:val="5EA72B7F"/>
    <w:rsid w:val="5F1F5BA1"/>
    <w:rsid w:val="6000527E"/>
    <w:rsid w:val="61AB68C7"/>
    <w:rsid w:val="63E227D0"/>
    <w:rsid w:val="6527339D"/>
    <w:rsid w:val="66652684"/>
    <w:rsid w:val="688C611C"/>
    <w:rsid w:val="69E84A79"/>
    <w:rsid w:val="6B5B487B"/>
    <w:rsid w:val="6BCE7D62"/>
    <w:rsid w:val="72630DA8"/>
    <w:rsid w:val="73BF51AE"/>
    <w:rsid w:val="79206C1D"/>
    <w:rsid w:val="7A6B576F"/>
    <w:rsid w:val="7F42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62"/>
    <customShpInfo spid="_x0000_s1058"/>
    <customShpInfo spid="_x0000_s1057"/>
    <customShpInfo spid="_x0000_s1056"/>
    <customShpInfo spid="_x0000_s1059"/>
    <customShpInfo spid="_x0000_s1060"/>
    <customShpInfo spid="_x0000_s1039"/>
    <customShpInfo spid="_x0000_s1069"/>
    <customShpInfo spid="_x0000_s1037"/>
    <customShpInfo spid="_x0000_s1031"/>
    <customShpInfo spid="_x0000_s1034"/>
    <customShpInfo spid="_x0000_s1038"/>
    <customShpInfo spid="_x0000_s1061"/>
    <customShpInfo spid="_x0000_s1063"/>
    <customShpInfo spid="_x0000_s1026"/>
    <customShpInfo spid="_x0000_s1068"/>
    <customShpInfo spid="_x0000_s1067"/>
    <customShpInfo spid="_x0000_s1066"/>
    <customShpInfo spid="_x0000_s1065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1"/>
    <customShpInfo spid="_x0000_s1036"/>
    <customShpInfo spid="_x0000_s1035"/>
    <customShpInfo spid="_x0000_s1033"/>
    <customShpInfo spid="_x0000_s1032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7</Words>
  <Characters>40</Characters>
  <Lines>1</Lines>
  <Paragraphs>1</Paragraphs>
  <TotalTime>8</TotalTime>
  <ScaleCrop>false</ScaleCrop>
  <LinksUpToDate>false</LinksUpToDate>
  <CharactersWithSpaces>46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不努力一定很轻松</cp:lastModifiedBy>
  <dcterms:modified xsi:type="dcterms:W3CDTF">2019-08-04T14:38:11Z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